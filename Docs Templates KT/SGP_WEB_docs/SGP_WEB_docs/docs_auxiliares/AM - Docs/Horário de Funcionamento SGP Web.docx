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D28" w:rsidRPr="0086757F" w:rsidRDefault="00773D28" w:rsidP="00B75489">
      <w:pPr>
        <w:jc w:val="both"/>
        <w:rPr>
          <w:rFonts w:asciiTheme="minorHAnsi" w:hAnsiTheme="minorHAnsi" w:cstheme="minorHAnsi"/>
          <w:sz w:val="24"/>
          <w:szCs w:val="24"/>
          <w:lang w:val="pt-BR"/>
        </w:rPr>
      </w:pPr>
    </w:p>
    <w:p w:rsidR="00B512B9" w:rsidRPr="0086757F" w:rsidRDefault="00100BA1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86757F">
        <w:rPr>
          <w:rFonts w:asciiTheme="minorHAnsi" w:hAnsiTheme="minorHAnsi" w:cstheme="minorHAnsi"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B512B9" w:rsidRPr="0086757F" w:rsidRDefault="00B512B9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B512B9" w:rsidRPr="0086757F" w:rsidRDefault="00B512B9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773D28" w:rsidRPr="0086757F" w:rsidRDefault="00773D28">
      <w:pPr>
        <w:rPr>
          <w:rFonts w:asciiTheme="minorHAnsi" w:hAnsiTheme="minorHAnsi" w:cstheme="minorHAnsi"/>
          <w:noProof/>
          <w:sz w:val="24"/>
          <w:szCs w:val="24"/>
          <w:lang w:val="pt-BR"/>
        </w:rPr>
      </w:pPr>
    </w:p>
    <w:p w:rsidR="00773D28" w:rsidRPr="0086757F" w:rsidRDefault="00773D28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173853" w:rsidRPr="0086757F" w:rsidRDefault="00173853" w:rsidP="005B4599">
      <w:pPr>
        <w:jc w:val="center"/>
        <w:rPr>
          <w:rFonts w:asciiTheme="minorHAnsi" w:hAnsiTheme="minorHAnsi" w:cstheme="minorHAnsi"/>
          <w:b/>
          <w:color w:val="000080"/>
          <w:sz w:val="24"/>
          <w:szCs w:val="24"/>
          <w:lang w:val="pt-BR"/>
        </w:rPr>
      </w:pPr>
    </w:p>
    <w:p w:rsidR="00173853" w:rsidRPr="0086757F" w:rsidRDefault="00173853" w:rsidP="005B4599">
      <w:pPr>
        <w:jc w:val="center"/>
        <w:rPr>
          <w:rFonts w:asciiTheme="minorHAnsi" w:hAnsiTheme="minorHAnsi" w:cstheme="minorHAnsi"/>
          <w:b/>
          <w:color w:val="000080"/>
          <w:sz w:val="24"/>
          <w:szCs w:val="24"/>
          <w:lang w:val="pt-BR"/>
        </w:rPr>
      </w:pPr>
    </w:p>
    <w:p w:rsidR="00173853" w:rsidRDefault="006600C4" w:rsidP="00E97741">
      <w:pPr>
        <w:jc w:val="center"/>
        <w:rPr>
          <w:rFonts w:asciiTheme="minorHAnsi" w:hAnsiTheme="minorHAnsi" w:cstheme="minorHAnsi"/>
          <w:b/>
          <w:color w:val="000080"/>
          <w:sz w:val="40"/>
          <w:szCs w:val="40"/>
          <w:lang w:val="pt-BR"/>
        </w:rPr>
      </w:pPr>
      <w:r>
        <w:rPr>
          <w:rFonts w:asciiTheme="minorHAnsi" w:hAnsiTheme="minorHAnsi" w:cstheme="minorHAnsi"/>
          <w:b/>
          <w:color w:val="000080"/>
          <w:sz w:val="40"/>
          <w:szCs w:val="40"/>
          <w:lang w:val="pt-BR"/>
        </w:rPr>
        <w:t>Horário de Funcionamento das Estações</w:t>
      </w:r>
    </w:p>
    <w:p w:rsidR="004671A0" w:rsidRPr="0086757F" w:rsidRDefault="004671A0" w:rsidP="00E97741">
      <w:pPr>
        <w:jc w:val="center"/>
        <w:rPr>
          <w:rFonts w:asciiTheme="minorHAnsi" w:hAnsiTheme="minorHAnsi" w:cstheme="minorHAnsi"/>
          <w:b/>
          <w:color w:val="000080"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color w:val="000080"/>
          <w:sz w:val="40"/>
          <w:szCs w:val="40"/>
          <w:lang w:val="pt-BR"/>
        </w:rPr>
        <w:t>SGP WEB</w:t>
      </w:r>
    </w:p>
    <w:p w:rsidR="00173853" w:rsidRPr="0086757F" w:rsidRDefault="00173853" w:rsidP="00173853">
      <w:pPr>
        <w:rPr>
          <w:rFonts w:asciiTheme="minorHAnsi" w:hAnsiTheme="minorHAnsi" w:cstheme="minorHAnsi"/>
          <w:b/>
          <w:sz w:val="24"/>
          <w:szCs w:val="24"/>
          <w:lang w:val="pt-BR"/>
        </w:rPr>
      </w:pPr>
    </w:p>
    <w:p w:rsidR="00773D28" w:rsidRPr="0086757F" w:rsidRDefault="00773D28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773D28" w:rsidRPr="0086757F" w:rsidRDefault="00773D28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773D28" w:rsidRPr="0086757F" w:rsidRDefault="00773D28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B512B9" w:rsidRPr="0086757F" w:rsidRDefault="00B512B9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B512B9" w:rsidRPr="0086757F" w:rsidRDefault="00B512B9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100BA1" w:rsidRPr="0086757F" w:rsidRDefault="00100BA1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773D28" w:rsidRPr="0086757F" w:rsidRDefault="00773D28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8C0F72" w:rsidRPr="0086757F" w:rsidRDefault="008C0F72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173853" w:rsidRPr="0086757F" w:rsidRDefault="00173853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173853" w:rsidRPr="0086757F" w:rsidRDefault="00173853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173853" w:rsidRPr="0086757F" w:rsidRDefault="00173853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173853" w:rsidRPr="0086757F" w:rsidRDefault="00173853">
      <w:pPr>
        <w:rPr>
          <w:rFonts w:asciiTheme="minorHAnsi" w:hAnsiTheme="minorHAnsi" w:cstheme="minorHAnsi"/>
          <w:sz w:val="24"/>
          <w:szCs w:val="24"/>
          <w:lang w:val="pt-BR"/>
        </w:rPr>
      </w:pPr>
    </w:p>
    <w:p w:rsidR="00773D28" w:rsidRPr="0086757F" w:rsidRDefault="003365AB" w:rsidP="0041761D">
      <w:pPr>
        <w:jc w:val="center"/>
        <w:outlineLvl w:val="0"/>
        <w:rPr>
          <w:rFonts w:asciiTheme="minorHAnsi" w:hAnsiTheme="minorHAnsi" w:cstheme="minorHAnsi"/>
          <w:b/>
          <w:sz w:val="32"/>
          <w:szCs w:val="32"/>
          <w:lang w:val="pt-BR"/>
        </w:rPr>
      </w:pPr>
      <w:r w:rsidRPr="0086757F">
        <w:rPr>
          <w:rFonts w:asciiTheme="minorHAnsi" w:hAnsiTheme="minorHAnsi" w:cstheme="minorHAnsi"/>
          <w:b/>
          <w:sz w:val="24"/>
          <w:szCs w:val="24"/>
          <w:lang w:val="pt-BR"/>
        </w:rPr>
        <w:br w:type="page"/>
      </w:r>
      <w:bookmarkStart w:id="0" w:name="_Toc284419219"/>
      <w:bookmarkStart w:id="1" w:name="_Toc335384373"/>
      <w:bookmarkStart w:id="2" w:name="_Toc374015798"/>
      <w:r w:rsidR="00F76DC3" w:rsidRPr="0086757F">
        <w:rPr>
          <w:rFonts w:asciiTheme="minorHAnsi" w:hAnsiTheme="minorHAnsi" w:cstheme="minorHAnsi"/>
          <w:b/>
          <w:sz w:val="32"/>
          <w:szCs w:val="32"/>
          <w:lang w:val="pt-BR"/>
        </w:rPr>
        <w:lastRenderedPageBreak/>
        <w:t>Sumário</w:t>
      </w:r>
      <w:bookmarkEnd w:id="0"/>
      <w:bookmarkEnd w:id="1"/>
      <w:bookmarkEnd w:id="2"/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0"/>
          <w:lang w:val="en-GB"/>
        </w:rPr>
        <w:id w:val="5787047"/>
        <w:docPartObj>
          <w:docPartGallery w:val="Table of Contents"/>
          <w:docPartUnique/>
        </w:docPartObj>
      </w:sdtPr>
      <w:sdtEndPr/>
      <w:sdtContent>
        <w:p w:rsidR="00FF5B74" w:rsidRPr="0086757F" w:rsidRDefault="00FF5B74" w:rsidP="004E1F8A">
          <w:pPr>
            <w:pStyle w:val="CabealhodoSumrio"/>
            <w:spacing w:before="0"/>
            <w:rPr>
              <w:rFonts w:asciiTheme="minorHAnsi" w:hAnsiTheme="minorHAnsi" w:cstheme="minorHAnsi"/>
              <w:sz w:val="14"/>
            </w:rPr>
          </w:pPr>
        </w:p>
        <w:bookmarkStart w:id="3" w:name="_GoBack"/>
        <w:bookmarkEnd w:id="3"/>
        <w:p w:rsidR="006600C4" w:rsidRDefault="008E730F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r w:rsidRPr="0086757F">
            <w:rPr>
              <w:rFonts w:asciiTheme="minorHAnsi" w:hAnsiTheme="minorHAnsi" w:cstheme="minorHAnsi"/>
              <w:lang w:val="pt-BR"/>
            </w:rPr>
            <w:fldChar w:fldCharType="begin"/>
          </w:r>
          <w:r w:rsidR="00FF5B74" w:rsidRPr="0086757F">
            <w:rPr>
              <w:rFonts w:asciiTheme="minorHAnsi" w:hAnsiTheme="minorHAnsi" w:cstheme="minorHAnsi"/>
              <w:lang w:val="pt-BR"/>
            </w:rPr>
            <w:instrText xml:space="preserve"> TOC \o "1-3" \h \z \u </w:instrText>
          </w:r>
          <w:r w:rsidRPr="0086757F">
            <w:rPr>
              <w:rFonts w:asciiTheme="minorHAnsi" w:hAnsiTheme="minorHAnsi" w:cstheme="minorHAnsi"/>
              <w:lang w:val="pt-BR"/>
            </w:rPr>
            <w:fldChar w:fldCharType="separate"/>
          </w:r>
          <w:hyperlink w:anchor="_Toc374015798" w:history="1">
            <w:r w:rsidR="006600C4" w:rsidRPr="00B26E47">
              <w:rPr>
                <w:rStyle w:val="Hyperlink"/>
                <w:rFonts w:cstheme="minorHAnsi"/>
                <w:noProof/>
                <w:lang w:val="pt-BR"/>
              </w:rPr>
              <w:t>Sumário</w:t>
            </w:r>
            <w:r w:rsidR="006600C4">
              <w:rPr>
                <w:noProof/>
                <w:webHidden/>
              </w:rPr>
              <w:tab/>
            </w:r>
            <w:r w:rsidR="006600C4">
              <w:rPr>
                <w:noProof/>
                <w:webHidden/>
              </w:rPr>
              <w:fldChar w:fldCharType="begin"/>
            </w:r>
            <w:r w:rsidR="006600C4">
              <w:rPr>
                <w:noProof/>
                <w:webHidden/>
              </w:rPr>
              <w:instrText xml:space="preserve"> PAGEREF _Toc374015798 \h </w:instrText>
            </w:r>
            <w:r w:rsidR="006600C4">
              <w:rPr>
                <w:noProof/>
                <w:webHidden/>
              </w:rPr>
            </w:r>
            <w:r w:rsidR="006600C4">
              <w:rPr>
                <w:noProof/>
                <w:webHidden/>
              </w:rPr>
              <w:fldChar w:fldCharType="separate"/>
            </w:r>
            <w:r w:rsidR="006600C4">
              <w:rPr>
                <w:noProof/>
                <w:webHidden/>
              </w:rPr>
              <w:t>2</w:t>
            </w:r>
            <w:r w:rsidR="006600C4"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799" w:history="1">
            <w:r w:rsidRPr="00B26E47">
              <w:rPr>
                <w:rStyle w:val="Hyperlink"/>
                <w:noProof/>
                <w:lang w:val="pt-BR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00" w:history="1">
            <w:r w:rsidRPr="00B26E47">
              <w:rPr>
                <w:rStyle w:val="Hyperlink"/>
                <w:noProof/>
                <w:lang w:val="pt-BR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Cariacica - 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01" w:history="1">
            <w:r w:rsidRPr="00B26E47">
              <w:rPr>
                <w:rStyle w:val="Hyperlink"/>
                <w:noProof/>
                <w:lang w:val="pt-BR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Serra - 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02" w:history="1">
            <w:r w:rsidRPr="00B26E47">
              <w:rPr>
                <w:rStyle w:val="Hyperlink"/>
                <w:noProof/>
                <w:lang w:val="pt-BR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Fundão - 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03" w:history="1">
            <w:r w:rsidRPr="00B26E47">
              <w:rPr>
                <w:rStyle w:val="Hyperlink"/>
                <w:noProof/>
                <w:lang w:val="pt-BR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Colatina - 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04" w:history="1">
            <w:r w:rsidRPr="00B26E47">
              <w:rPr>
                <w:rStyle w:val="Hyperlink"/>
                <w:noProof/>
                <w:lang w:val="pt-BR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Tática / Souza Análise - 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05" w:history="1">
            <w:r w:rsidRPr="00B26E47">
              <w:rPr>
                <w:rStyle w:val="Hyperlink"/>
                <w:noProof/>
                <w:lang w:val="pt-BR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Baixo Guandú - 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06" w:history="1">
            <w:r w:rsidRPr="00B26E47">
              <w:rPr>
                <w:rStyle w:val="Hyperlink"/>
                <w:noProof/>
                <w:lang w:val="pt-BR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Aimorés - 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07" w:history="1">
            <w:r w:rsidRPr="00B26E47">
              <w:rPr>
                <w:rStyle w:val="Hyperlink"/>
                <w:noProof/>
                <w:lang w:val="pt-BR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Resplendor - 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08" w:history="1">
            <w:r w:rsidRPr="00B26E47">
              <w:rPr>
                <w:rStyle w:val="Hyperlink"/>
                <w:noProof/>
                <w:lang w:val="pt-BR"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Conselheiro Pena - 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09" w:history="1">
            <w:r w:rsidRPr="00B26E47">
              <w:rPr>
                <w:rStyle w:val="Hyperlink"/>
                <w:noProof/>
                <w:lang w:val="pt-BR"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Tumiritinga - 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10" w:history="1">
            <w:r w:rsidRPr="00B26E47">
              <w:rPr>
                <w:rStyle w:val="Hyperlink"/>
                <w:noProof/>
                <w:lang w:val="pt-BR"/>
              </w:rPr>
              <w:t>12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Governador Valadares - 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11" w:history="1">
            <w:r w:rsidRPr="00B26E47">
              <w:rPr>
                <w:rStyle w:val="Hyperlink"/>
                <w:noProof/>
                <w:lang w:val="pt-BR"/>
              </w:rPr>
              <w:t>13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Belo Oriente – 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12" w:history="1">
            <w:r w:rsidRPr="00B26E47">
              <w:rPr>
                <w:rStyle w:val="Hyperlink"/>
                <w:noProof/>
                <w:lang w:val="pt-BR"/>
              </w:rPr>
              <w:t>14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Ipatinga– 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13" w:history="1">
            <w:r w:rsidRPr="00B26E47">
              <w:rPr>
                <w:rStyle w:val="Hyperlink"/>
                <w:noProof/>
                <w:lang w:val="pt-BR"/>
              </w:rPr>
              <w:t>15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Timóteo– 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14" w:history="1">
            <w:r w:rsidRPr="00B26E47">
              <w:rPr>
                <w:rStyle w:val="Hyperlink"/>
                <w:noProof/>
                <w:lang w:val="pt-BR"/>
              </w:rPr>
              <w:t>16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Nova Era– 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15" w:history="1">
            <w:r w:rsidRPr="00B26E47">
              <w:rPr>
                <w:rStyle w:val="Hyperlink"/>
                <w:noProof/>
                <w:lang w:val="pt-BR"/>
              </w:rPr>
              <w:t>17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Itabira– 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16" w:history="1">
            <w:r w:rsidRPr="00B26E47">
              <w:rPr>
                <w:rStyle w:val="Hyperlink"/>
                <w:noProof/>
                <w:lang w:val="pt-BR"/>
              </w:rPr>
              <w:t>18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João Monlevade– 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17" w:history="1">
            <w:r w:rsidRPr="00B26E47">
              <w:rPr>
                <w:rStyle w:val="Hyperlink"/>
                <w:noProof/>
                <w:lang w:val="pt-BR"/>
              </w:rPr>
              <w:t>19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Rio Piracicaba – 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18" w:history="1">
            <w:r w:rsidRPr="00B26E47">
              <w:rPr>
                <w:rStyle w:val="Hyperlink"/>
                <w:noProof/>
                <w:lang w:val="pt-BR"/>
              </w:rPr>
              <w:t>20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Belo Horizonte– 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19" w:history="1">
            <w:r w:rsidRPr="00B26E47">
              <w:rPr>
                <w:rStyle w:val="Hyperlink"/>
                <w:noProof/>
                <w:lang w:val="pt-BR"/>
              </w:rPr>
              <w:t>21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Barão de Cocais – 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0C4" w:rsidRDefault="006600C4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pt-BR" w:eastAsia="pt-BR"/>
            </w:rPr>
          </w:pPr>
          <w:hyperlink w:anchor="_Toc374015820" w:history="1">
            <w:r w:rsidRPr="00B26E47">
              <w:rPr>
                <w:rStyle w:val="Hyperlink"/>
                <w:noProof/>
                <w:lang w:val="pt-BR"/>
              </w:rPr>
              <w:t>22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B26E47">
              <w:rPr>
                <w:rStyle w:val="Hyperlink"/>
                <w:noProof/>
                <w:lang w:val="pt-BR"/>
              </w:rPr>
              <w:t>Vitória – 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_Toc374015820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B74" w:rsidRPr="0086757F" w:rsidRDefault="008E730F">
          <w:pPr>
            <w:rPr>
              <w:rFonts w:asciiTheme="minorHAnsi" w:hAnsiTheme="minorHAnsi" w:cstheme="minorHAnsi"/>
              <w:lang w:val="pt-BR"/>
            </w:rPr>
          </w:pPr>
          <w:r w:rsidRPr="0086757F">
            <w:rPr>
              <w:rFonts w:asciiTheme="minorHAnsi" w:hAnsiTheme="minorHAnsi" w:cstheme="minorHAnsi"/>
              <w:lang w:val="pt-BR"/>
            </w:rPr>
            <w:fldChar w:fldCharType="end"/>
          </w:r>
        </w:p>
      </w:sdtContent>
    </w:sdt>
    <w:p w:rsidR="00120B8F" w:rsidRPr="0086757F" w:rsidRDefault="00120B8F">
      <w:pPr>
        <w:spacing w:before="0"/>
        <w:rPr>
          <w:b/>
          <w:kern w:val="28"/>
          <w:sz w:val="28"/>
          <w:lang w:val="pt-BR"/>
        </w:rPr>
      </w:pPr>
      <w:bookmarkStart w:id="4" w:name="_Toc371678034"/>
      <w:r w:rsidRPr="0086757F">
        <w:rPr>
          <w:lang w:val="pt-BR"/>
        </w:rPr>
        <w:br w:type="page"/>
      </w:r>
    </w:p>
    <w:p w:rsidR="001A23CD" w:rsidRPr="0086757F" w:rsidRDefault="001A23CD" w:rsidP="001A23CD">
      <w:pPr>
        <w:pStyle w:val="Ttulo1"/>
        <w:rPr>
          <w:lang w:val="pt-BR"/>
        </w:rPr>
      </w:pPr>
      <w:bookmarkStart w:id="5" w:name="_Toc374015799"/>
      <w:r w:rsidRPr="0086757F">
        <w:rPr>
          <w:lang w:val="pt-BR"/>
        </w:rPr>
        <w:lastRenderedPageBreak/>
        <w:t>Introdução</w:t>
      </w:r>
      <w:bookmarkEnd w:id="4"/>
      <w:bookmarkEnd w:id="5"/>
    </w:p>
    <w:p w:rsidR="004F665E" w:rsidRPr="0086757F" w:rsidRDefault="004A3831" w:rsidP="004F665E">
      <w:pPr>
        <w:rPr>
          <w:lang w:val="pt-BR"/>
        </w:rPr>
      </w:pPr>
      <w:r>
        <w:rPr>
          <w:lang w:val="pt-BR"/>
        </w:rPr>
        <w:t>Este documento tem como objetivo informar os horários de funcionamento das estações. Tais informações foram divulgadas pelo próprio normativo da EFVM (Elter Mateus Del Pupo)</w:t>
      </w:r>
      <w:r w:rsidR="004F665E" w:rsidRPr="004F665E">
        <w:rPr>
          <w:lang w:val="pt-BR"/>
        </w:rPr>
        <w:t>.</w:t>
      </w:r>
    </w:p>
    <w:p w:rsidR="00992DED" w:rsidRDefault="00992DED">
      <w:pPr>
        <w:spacing w:before="0"/>
        <w:rPr>
          <w:b/>
          <w:kern w:val="28"/>
          <w:sz w:val="28"/>
          <w:lang w:val="pt-BR"/>
        </w:rPr>
      </w:pPr>
      <w:bookmarkStart w:id="6" w:name="_Fluxo_CTE"/>
      <w:bookmarkEnd w:id="6"/>
      <w:r>
        <w:rPr>
          <w:lang w:val="pt-BR"/>
        </w:rPr>
        <w:br w:type="page"/>
      </w:r>
    </w:p>
    <w:p w:rsidR="009325DC" w:rsidRDefault="001419CC" w:rsidP="009325DC">
      <w:pPr>
        <w:pStyle w:val="Ttulo1"/>
        <w:rPr>
          <w:lang w:val="pt-BR"/>
        </w:rPr>
      </w:pPr>
      <w:bookmarkStart w:id="7" w:name="_Toc374015800"/>
      <w:r>
        <w:rPr>
          <w:lang w:val="pt-BR"/>
        </w:rPr>
        <w:lastRenderedPageBreak/>
        <w:t>Cariacica - ES</w:t>
      </w:r>
      <w:bookmarkEnd w:id="7"/>
    </w:p>
    <w:p w:rsidR="0071752F" w:rsidRDefault="001419CC" w:rsidP="004671A0">
      <w:pPr>
        <w:rPr>
          <w:lang w:val="pt-BR"/>
        </w:rPr>
      </w:pPr>
      <w:r>
        <w:rPr>
          <w:lang w:val="pt-BR"/>
        </w:rPr>
        <w:t>Estação Pedro Nolasco</w:t>
      </w:r>
      <w:r w:rsidR="0071752F">
        <w:rPr>
          <w:lang w:val="pt-BR"/>
        </w:rPr>
        <w:t>:</w:t>
      </w:r>
    </w:p>
    <w:p w:rsidR="004136C2" w:rsidRDefault="004136C2" w:rsidP="004671A0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71752F" w:rsidRPr="004A3831" w:rsidTr="004136C2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752F" w:rsidRPr="0086757F" w:rsidRDefault="001419CC" w:rsidP="00514B6E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752F" w:rsidRPr="0086757F" w:rsidRDefault="0071752F" w:rsidP="00514B6E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71752F" w:rsidRPr="004A3831" w:rsidTr="004136C2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752F" w:rsidRPr="0086757F" w:rsidRDefault="001419CC" w:rsidP="001419CC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à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ex</w:t>
            </w:r>
            <w:r>
              <w:rPr>
                <w:b/>
                <w:bCs/>
                <w:lang w:val="pt-BR"/>
              </w:rPr>
              <w:t>ta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752F" w:rsidRPr="0086757F" w:rsidRDefault="0071752F" w:rsidP="0071752F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="001419CC" w:rsidRPr="004A3831">
              <w:rPr>
                <w:lang w:val="pt-BR"/>
              </w:rPr>
              <w:t>05h30</w:t>
            </w:r>
            <w:r w:rsidR="006600C4" w:rsidRPr="004A3831">
              <w:rPr>
                <w:lang w:val="pt-BR"/>
              </w:rPr>
              <w:t xml:space="preserve"> – </w:t>
            </w:r>
            <w:r w:rsidR="001419CC" w:rsidRPr="004A3831">
              <w:rPr>
                <w:lang w:val="pt-BR"/>
              </w:rPr>
              <w:t>17h</w:t>
            </w:r>
          </w:p>
        </w:tc>
      </w:tr>
      <w:tr w:rsidR="0071752F" w:rsidRPr="004A3831" w:rsidTr="004136C2">
        <w:trPr>
          <w:trHeight w:val="24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752F" w:rsidRPr="0086757F" w:rsidRDefault="001419CC" w:rsidP="00514B6E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ábado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752F" w:rsidRPr="0086757F" w:rsidRDefault="0071752F" w:rsidP="00514B6E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="001419CC" w:rsidRPr="001419CC">
              <w:rPr>
                <w:lang w:val="pt-BR"/>
              </w:rPr>
              <w:t>05h30</w:t>
            </w:r>
            <w:r w:rsidR="006600C4" w:rsidRPr="004A3831">
              <w:rPr>
                <w:lang w:val="pt-BR"/>
              </w:rPr>
              <w:t xml:space="preserve"> – </w:t>
            </w:r>
            <w:r w:rsidR="001419CC" w:rsidRPr="001419CC">
              <w:rPr>
                <w:lang w:val="pt-BR"/>
              </w:rPr>
              <w:t>15h</w:t>
            </w:r>
          </w:p>
        </w:tc>
      </w:tr>
      <w:tr w:rsidR="0071752F" w:rsidRPr="0086757F" w:rsidTr="004136C2">
        <w:trPr>
          <w:trHeight w:val="125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1752F" w:rsidRPr="0086757F" w:rsidRDefault="001419CC" w:rsidP="001419CC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</w:t>
            </w:r>
            <w:r w:rsidRPr="001419CC">
              <w:rPr>
                <w:b/>
                <w:bCs/>
                <w:lang w:val="pt-BR"/>
              </w:rPr>
              <w:t>om</w:t>
            </w:r>
            <w:r>
              <w:rPr>
                <w:b/>
                <w:bCs/>
                <w:lang w:val="pt-BR"/>
              </w:rPr>
              <w:t>ingo</w:t>
            </w:r>
            <w:r w:rsidRPr="001419CC">
              <w:rPr>
                <w:b/>
                <w:bCs/>
                <w:lang w:val="pt-BR"/>
              </w:rPr>
              <w:t xml:space="preserve"> e </w:t>
            </w:r>
            <w:r>
              <w:rPr>
                <w:b/>
                <w:bCs/>
                <w:lang w:val="pt-BR"/>
              </w:rPr>
              <w:t>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1752F" w:rsidRPr="0086757F" w:rsidRDefault="006600C4" w:rsidP="00514B6E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1419CC" w:rsidRPr="001419CC">
              <w:rPr>
                <w:lang w:val="pt-BR"/>
              </w:rPr>
              <w:t>05h30</w:t>
            </w:r>
            <w:r w:rsidRPr="004A3831">
              <w:rPr>
                <w:lang w:val="pt-BR"/>
              </w:rPr>
              <w:t xml:space="preserve"> – </w:t>
            </w:r>
            <w:r w:rsidR="001419CC" w:rsidRPr="001419CC">
              <w:rPr>
                <w:lang w:val="pt-BR"/>
              </w:rPr>
              <w:t>12h</w:t>
            </w:r>
          </w:p>
        </w:tc>
      </w:tr>
    </w:tbl>
    <w:p w:rsidR="001419CC" w:rsidRDefault="001419CC" w:rsidP="001419CC">
      <w:pPr>
        <w:rPr>
          <w:lang w:val="pt-BR"/>
        </w:rPr>
      </w:pPr>
      <w:r w:rsidRPr="001419CC">
        <w:rPr>
          <w:lang w:val="pt-BR"/>
        </w:rPr>
        <w:t>Endereço - Rod. BR262, s/n, Jardim América, Cariacica/ES, 29140-000</w:t>
      </w:r>
      <w:r w:rsidR="004136C2">
        <w:rPr>
          <w:lang w:val="pt-BR"/>
        </w:rPr>
        <w:t>.</w:t>
      </w:r>
      <w:r>
        <w:rPr>
          <w:lang w:val="pt-BR"/>
        </w:rPr>
        <w:t xml:space="preserve"> </w:t>
      </w:r>
    </w:p>
    <w:p w:rsidR="001419CC" w:rsidRDefault="001419CC">
      <w:pPr>
        <w:spacing w:before="0"/>
        <w:rPr>
          <w:b/>
          <w:kern w:val="28"/>
          <w:sz w:val="28"/>
          <w:lang w:val="pt-BR"/>
        </w:rPr>
      </w:pPr>
    </w:p>
    <w:p w:rsidR="009325DC" w:rsidRDefault="001419CC" w:rsidP="00072DB4">
      <w:pPr>
        <w:pStyle w:val="Ttulo1"/>
        <w:rPr>
          <w:lang w:val="pt-BR"/>
        </w:rPr>
      </w:pPr>
      <w:bookmarkStart w:id="8" w:name="_Toc374015801"/>
      <w:r>
        <w:rPr>
          <w:lang w:val="pt-BR"/>
        </w:rPr>
        <w:t>Serra - ES</w:t>
      </w:r>
      <w:bookmarkEnd w:id="8"/>
    </w:p>
    <w:p w:rsidR="00E02746" w:rsidRDefault="001419CC" w:rsidP="004671A0">
      <w:pPr>
        <w:rPr>
          <w:lang w:val="pt-BR"/>
        </w:rPr>
      </w:pPr>
      <w:r>
        <w:rPr>
          <w:lang w:val="pt-BR"/>
        </w:rPr>
        <w:t>Estação Flexal</w:t>
      </w:r>
      <w:r w:rsidR="00E02746">
        <w:rPr>
          <w:lang w:val="pt-BR"/>
        </w:rPr>
        <w:t>.</w:t>
      </w:r>
    </w:p>
    <w:p w:rsidR="00E02746" w:rsidRDefault="00E02746" w:rsidP="00E02746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1419CC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1419CC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1419CC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à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Sábado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6600C4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Pr="001419CC">
              <w:t>0</w:t>
            </w:r>
            <w:r>
              <w:t>6</w:t>
            </w:r>
            <w:r w:rsidRPr="001419CC">
              <w:t>h</w:t>
            </w:r>
            <w:r w:rsidR="006600C4" w:rsidRPr="004A3831">
              <w:rPr>
                <w:lang w:val="pt-BR"/>
              </w:rPr>
              <w:t xml:space="preserve"> – </w:t>
            </w:r>
            <w:r w:rsidRPr="001419CC">
              <w:t>1</w:t>
            </w:r>
            <w:r>
              <w:t>2</w:t>
            </w:r>
            <w:r w:rsidRPr="001419CC">
              <w:t>h</w:t>
            </w:r>
          </w:p>
        </w:tc>
      </w:tr>
      <w:tr w:rsidR="001419CC" w:rsidRPr="0086757F" w:rsidTr="00B51F2D">
        <w:trPr>
          <w:trHeight w:val="24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1419CC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Domingo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6600C4" w:rsidP="00B51F2D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1419CC">
              <w:rPr>
                <w:lang w:val="pt-BR"/>
              </w:rPr>
              <w:t>Não funciona;</w:t>
            </w:r>
          </w:p>
        </w:tc>
      </w:tr>
      <w:tr w:rsidR="001419CC" w:rsidRPr="0086757F" w:rsidTr="00B51F2D">
        <w:trPr>
          <w:trHeight w:val="125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</w:t>
            </w:r>
            <w:r w:rsidRPr="001419CC">
              <w:rPr>
                <w:b/>
                <w:bCs/>
                <w:lang w:val="pt-BR"/>
              </w:rPr>
              <w:t>om</w:t>
            </w:r>
            <w:r>
              <w:rPr>
                <w:b/>
                <w:bCs/>
                <w:lang w:val="pt-BR"/>
              </w:rPr>
              <w:t>ingo</w:t>
            </w:r>
            <w:r w:rsidRPr="001419CC">
              <w:rPr>
                <w:b/>
                <w:bCs/>
                <w:lang w:val="pt-BR"/>
              </w:rPr>
              <w:t xml:space="preserve"> e </w:t>
            </w:r>
            <w:r>
              <w:rPr>
                <w:b/>
                <w:bCs/>
                <w:lang w:val="pt-BR"/>
              </w:rPr>
              <w:t>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9CC" w:rsidRPr="0086757F" w:rsidRDefault="006600C4" w:rsidP="00B51F2D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1419CC" w:rsidRPr="001419CC">
              <w:rPr>
                <w:lang w:val="pt-BR"/>
              </w:rPr>
              <w:t>05h30</w:t>
            </w:r>
            <w:r>
              <w:rPr>
                <w:lang w:val="pt-BR"/>
              </w:rPr>
              <w:t>m</w:t>
            </w:r>
            <w:r w:rsidR="001419CC" w:rsidRPr="001419CC">
              <w:rPr>
                <w:lang w:val="pt-BR"/>
              </w:rPr>
              <w:t xml:space="preserve"> às 12h</w:t>
            </w:r>
          </w:p>
        </w:tc>
      </w:tr>
    </w:tbl>
    <w:p w:rsidR="006163BC" w:rsidRDefault="006163BC" w:rsidP="006163BC">
      <w:pPr>
        <w:rPr>
          <w:lang w:val="pt-BR"/>
        </w:rPr>
      </w:pPr>
    </w:p>
    <w:p w:rsidR="001419CC" w:rsidRDefault="001419CC" w:rsidP="006163BC">
      <w:pPr>
        <w:rPr>
          <w:lang w:val="pt-BR"/>
        </w:rPr>
      </w:pPr>
      <w:r w:rsidRPr="001419CC">
        <w:rPr>
          <w:lang w:val="pt-BR"/>
        </w:rPr>
        <w:t>Endereço - Rua da estação Flexal - I - s/n, Flexal, Cariacica/ES, 29140-000</w:t>
      </w:r>
      <w:r>
        <w:rPr>
          <w:lang w:val="pt-BR"/>
        </w:rPr>
        <w:t>.</w:t>
      </w:r>
    </w:p>
    <w:p w:rsidR="001419CC" w:rsidRDefault="001419CC">
      <w:pPr>
        <w:spacing w:before="0"/>
        <w:rPr>
          <w:b/>
          <w:kern w:val="28"/>
          <w:sz w:val="28"/>
          <w:lang w:val="pt-BR"/>
        </w:rPr>
      </w:pPr>
    </w:p>
    <w:p w:rsidR="001419CC" w:rsidRDefault="001419CC" w:rsidP="001419CC">
      <w:pPr>
        <w:pStyle w:val="Ttulo1"/>
        <w:rPr>
          <w:lang w:val="pt-BR"/>
        </w:rPr>
      </w:pPr>
      <w:bookmarkStart w:id="9" w:name="_Toc374015802"/>
      <w:r>
        <w:rPr>
          <w:lang w:val="pt-BR"/>
        </w:rPr>
        <w:t>Fundão</w:t>
      </w:r>
      <w:r>
        <w:rPr>
          <w:lang w:val="pt-BR"/>
        </w:rPr>
        <w:t xml:space="preserve"> - ES</w:t>
      </w:r>
      <w:bookmarkEnd w:id="9"/>
    </w:p>
    <w:p w:rsidR="001419CC" w:rsidRDefault="001419CC" w:rsidP="001419CC">
      <w:pPr>
        <w:rPr>
          <w:lang w:val="pt-BR"/>
        </w:rPr>
      </w:pPr>
      <w:r>
        <w:rPr>
          <w:lang w:val="pt-BR"/>
        </w:rPr>
        <w:t xml:space="preserve">Estação </w:t>
      </w:r>
      <w:r>
        <w:rPr>
          <w:lang w:val="pt-BR"/>
        </w:rPr>
        <w:t>Fundão</w:t>
      </w:r>
      <w:r>
        <w:rPr>
          <w:lang w:val="pt-BR"/>
        </w:rPr>
        <w:t>.</w:t>
      </w:r>
    </w:p>
    <w:p w:rsidR="001419CC" w:rsidRDefault="001419CC" w:rsidP="001419CC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1419CC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1419CC" w:rsidRPr="001419CC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1419CC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à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Domingo</w:t>
            </w:r>
            <w:r>
              <w:rPr>
                <w:b/>
                <w:bCs/>
                <w:lang w:val="pt-BR"/>
              </w:rPr>
              <w:t xml:space="preserve">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6600C4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Pr="001419CC">
              <w:rPr>
                <w:lang w:val="pt-BR"/>
              </w:rPr>
              <w:t>07h30</w:t>
            </w:r>
            <w:r>
              <w:rPr>
                <w:lang w:val="pt-BR"/>
              </w:rPr>
              <w:t>m</w:t>
            </w:r>
            <w:r w:rsidR="006600C4" w:rsidRPr="004A3831">
              <w:rPr>
                <w:lang w:val="pt-BR"/>
              </w:rPr>
              <w:t xml:space="preserve"> – </w:t>
            </w:r>
            <w:r w:rsidRPr="001419CC">
              <w:rPr>
                <w:lang w:val="pt-BR"/>
              </w:rPr>
              <w:t>11h</w:t>
            </w:r>
            <w:r w:rsidR="006600C4">
              <w:rPr>
                <w:lang w:val="pt-BR"/>
              </w:rPr>
              <w:br/>
              <w:t xml:space="preserve"> </w:t>
            </w:r>
            <w:r w:rsidRPr="001419CC">
              <w:rPr>
                <w:lang w:val="pt-BR"/>
              </w:rPr>
              <w:t>13h</w:t>
            </w:r>
            <w:r w:rsidR="006600C4" w:rsidRPr="004A3831">
              <w:rPr>
                <w:lang w:val="pt-BR"/>
              </w:rPr>
              <w:t xml:space="preserve"> – </w:t>
            </w:r>
            <w:r w:rsidRPr="001419CC">
              <w:rPr>
                <w:lang w:val="pt-BR"/>
              </w:rPr>
              <w:t>18h</w:t>
            </w:r>
          </w:p>
        </w:tc>
      </w:tr>
    </w:tbl>
    <w:p w:rsidR="006F6E5B" w:rsidRDefault="006F6E5B" w:rsidP="006163BC">
      <w:pPr>
        <w:rPr>
          <w:lang w:val="pt-BR"/>
        </w:rPr>
      </w:pPr>
    </w:p>
    <w:p w:rsidR="001419CC" w:rsidRPr="001419CC" w:rsidRDefault="001419CC" w:rsidP="001419CC">
      <w:pPr>
        <w:rPr>
          <w:lang w:val="pt-BR"/>
        </w:rPr>
      </w:pPr>
      <w:r w:rsidRPr="001419CC">
        <w:rPr>
          <w:lang w:val="pt-BR"/>
        </w:rPr>
        <w:t>Endereço - Rua Interventor dos Santos Neves, s/n, Centro, Fundão/ES - 29185-000</w:t>
      </w:r>
    </w:p>
    <w:p w:rsidR="001419CC" w:rsidRPr="001419CC" w:rsidRDefault="001419CC" w:rsidP="001419CC">
      <w:pPr>
        <w:rPr>
          <w:lang w:val="pt-BR"/>
        </w:rPr>
      </w:pPr>
    </w:p>
    <w:p w:rsidR="001419CC" w:rsidRPr="001419CC" w:rsidRDefault="001419CC" w:rsidP="001419CC">
      <w:pPr>
        <w:rPr>
          <w:lang w:val="pt-BR"/>
        </w:rPr>
      </w:pPr>
      <w:r w:rsidRPr="001419CC">
        <w:rPr>
          <w:lang w:val="pt-BR"/>
        </w:rPr>
        <w:t xml:space="preserve">ATENÇÃO - Programe sua viagem com antecedência, pois não será vendida passagem para o trem no momento da viagem. </w:t>
      </w:r>
    </w:p>
    <w:p w:rsidR="001419CC" w:rsidRDefault="001419CC" w:rsidP="001419CC">
      <w:pPr>
        <w:rPr>
          <w:lang w:val="pt-BR"/>
        </w:rPr>
      </w:pPr>
      <w:r w:rsidRPr="001419CC">
        <w:rPr>
          <w:lang w:val="pt-BR"/>
        </w:rPr>
        <w:t>A Vale informa que para maior comodidade dos passageiros as passagens são disponibilizadas para venda com antecedência de 60 dias.</w:t>
      </w:r>
    </w:p>
    <w:p w:rsidR="001419CC" w:rsidRDefault="001419CC" w:rsidP="001419CC">
      <w:pPr>
        <w:rPr>
          <w:lang w:val="pt-BR"/>
        </w:rPr>
      </w:pPr>
    </w:p>
    <w:p w:rsidR="001419CC" w:rsidRDefault="001419CC" w:rsidP="001419CC">
      <w:pPr>
        <w:pStyle w:val="Ttulo1"/>
        <w:rPr>
          <w:lang w:val="pt-BR"/>
        </w:rPr>
      </w:pPr>
      <w:bookmarkStart w:id="10" w:name="_Toc374015803"/>
      <w:r>
        <w:rPr>
          <w:lang w:val="pt-BR"/>
        </w:rPr>
        <w:lastRenderedPageBreak/>
        <w:t>Colatina</w:t>
      </w:r>
      <w:r>
        <w:rPr>
          <w:lang w:val="pt-BR"/>
        </w:rPr>
        <w:t xml:space="preserve"> - ES</w:t>
      </w:r>
      <w:bookmarkEnd w:id="10"/>
    </w:p>
    <w:p w:rsidR="001419CC" w:rsidRDefault="001419CC" w:rsidP="001419CC">
      <w:pPr>
        <w:rPr>
          <w:lang w:val="pt-BR"/>
        </w:rPr>
      </w:pPr>
      <w:r>
        <w:rPr>
          <w:lang w:val="pt-BR"/>
        </w:rPr>
        <w:t xml:space="preserve">Estação </w:t>
      </w:r>
      <w:r>
        <w:rPr>
          <w:lang w:val="pt-BR"/>
        </w:rPr>
        <w:t>Colatina</w:t>
      </w:r>
      <w:r>
        <w:rPr>
          <w:lang w:val="pt-BR"/>
        </w:rPr>
        <w:t>.</w:t>
      </w:r>
    </w:p>
    <w:p w:rsidR="001419CC" w:rsidRDefault="001419CC" w:rsidP="001419CC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1419CC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1419CC" w:rsidRPr="001419CC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à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Domingo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6600C4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Pr="001419CC">
              <w:rPr>
                <w:lang w:val="pt-BR"/>
              </w:rPr>
              <w:t>0</w:t>
            </w:r>
            <w:r>
              <w:rPr>
                <w:lang w:val="pt-BR"/>
              </w:rPr>
              <w:t>8</w:t>
            </w:r>
            <w:r w:rsidRPr="001419CC">
              <w:rPr>
                <w:lang w:val="pt-BR"/>
              </w:rPr>
              <w:t>h</w:t>
            </w:r>
            <w:r w:rsidR="006600C4" w:rsidRPr="004A3831">
              <w:rPr>
                <w:lang w:val="pt-BR"/>
              </w:rPr>
              <w:t xml:space="preserve"> – </w:t>
            </w:r>
            <w:r w:rsidRPr="001419CC">
              <w:rPr>
                <w:lang w:val="pt-BR"/>
              </w:rPr>
              <w:t>1</w:t>
            </w:r>
            <w:r>
              <w:rPr>
                <w:lang w:val="pt-BR"/>
              </w:rPr>
              <w:t>2</w:t>
            </w:r>
            <w:r w:rsidRPr="001419CC">
              <w:rPr>
                <w:lang w:val="pt-BR"/>
              </w:rPr>
              <w:t>h</w:t>
            </w:r>
            <w:r w:rsidR="006600C4">
              <w:rPr>
                <w:lang w:val="pt-BR"/>
              </w:rPr>
              <w:br/>
            </w:r>
            <w:r w:rsidRPr="001419CC">
              <w:rPr>
                <w:lang w:val="pt-BR"/>
              </w:rPr>
              <w:t xml:space="preserve"> 1</w:t>
            </w:r>
            <w:r>
              <w:rPr>
                <w:lang w:val="pt-BR"/>
              </w:rPr>
              <w:t>4</w:t>
            </w:r>
            <w:r w:rsidRPr="001419CC">
              <w:rPr>
                <w:lang w:val="pt-BR"/>
              </w:rPr>
              <w:t>h</w:t>
            </w:r>
            <w:r w:rsidR="006600C4" w:rsidRPr="004A3831">
              <w:rPr>
                <w:lang w:val="pt-BR"/>
              </w:rPr>
              <w:t xml:space="preserve"> – </w:t>
            </w:r>
            <w:r w:rsidRPr="001419CC">
              <w:rPr>
                <w:lang w:val="pt-BR"/>
              </w:rPr>
              <w:t>1</w:t>
            </w:r>
            <w:r>
              <w:rPr>
                <w:lang w:val="pt-BR"/>
              </w:rPr>
              <w:t>7</w:t>
            </w:r>
            <w:r w:rsidRPr="001419CC">
              <w:rPr>
                <w:lang w:val="pt-BR"/>
              </w:rPr>
              <w:t>h</w:t>
            </w:r>
            <w:r>
              <w:rPr>
                <w:lang w:val="pt-BR"/>
              </w:rPr>
              <w:t>30m</w:t>
            </w:r>
          </w:p>
        </w:tc>
      </w:tr>
    </w:tbl>
    <w:p w:rsidR="001419CC" w:rsidRDefault="001419CC" w:rsidP="001419CC">
      <w:pPr>
        <w:rPr>
          <w:lang w:val="pt-BR"/>
        </w:rPr>
      </w:pPr>
    </w:p>
    <w:p w:rsidR="001419CC" w:rsidRPr="0086757F" w:rsidRDefault="001419CC" w:rsidP="001419CC">
      <w:pPr>
        <w:rPr>
          <w:lang w:val="pt-BR"/>
        </w:rPr>
      </w:pPr>
      <w:r w:rsidRPr="001419CC">
        <w:rPr>
          <w:lang w:val="pt-BR"/>
        </w:rPr>
        <w:t>Endereço - Pátio da Estação, s/n, Acampamento, Colatina/ES,  29707-000</w:t>
      </w:r>
      <w:r>
        <w:rPr>
          <w:lang w:val="pt-BR"/>
        </w:rPr>
        <w:t>.</w:t>
      </w:r>
    </w:p>
    <w:p w:rsidR="001419CC" w:rsidRDefault="001419CC" w:rsidP="001419CC">
      <w:pPr>
        <w:rPr>
          <w:lang w:val="pt-BR"/>
        </w:rPr>
      </w:pPr>
    </w:p>
    <w:p w:rsidR="001419CC" w:rsidRDefault="001419CC" w:rsidP="001419CC">
      <w:pPr>
        <w:pStyle w:val="Ttulo1"/>
        <w:rPr>
          <w:lang w:val="pt-BR"/>
        </w:rPr>
      </w:pPr>
      <w:bookmarkStart w:id="11" w:name="_Toc374015804"/>
      <w:r>
        <w:rPr>
          <w:lang w:val="pt-BR"/>
        </w:rPr>
        <w:t>Tática / Souza Análise</w:t>
      </w:r>
      <w:r>
        <w:rPr>
          <w:lang w:val="pt-BR"/>
        </w:rPr>
        <w:t xml:space="preserve"> - ES</w:t>
      </w:r>
      <w:bookmarkEnd w:id="11"/>
    </w:p>
    <w:p w:rsidR="001419CC" w:rsidRDefault="001419CC" w:rsidP="001419CC">
      <w:pPr>
        <w:rPr>
          <w:lang w:val="pt-BR"/>
        </w:rPr>
      </w:pPr>
      <w:r>
        <w:rPr>
          <w:lang w:val="pt-BR"/>
        </w:rPr>
        <w:t>Estação Colatina.</w:t>
      </w:r>
    </w:p>
    <w:p w:rsidR="001419CC" w:rsidRDefault="001419CC" w:rsidP="001419CC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1419CC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1419CC" w:rsidRPr="001419CC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1419CC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à Sexta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19CC" w:rsidRPr="0086757F" w:rsidRDefault="001419CC" w:rsidP="006600C4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Pr="001419CC">
              <w:rPr>
                <w:lang w:val="pt-BR"/>
              </w:rPr>
              <w:t>0</w:t>
            </w:r>
            <w:r>
              <w:rPr>
                <w:lang w:val="pt-BR"/>
              </w:rPr>
              <w:t>8</w:t>
            </w:r>
            <w:r w:rsidRPr="001419CC">
              <w:rPr>
                <w:lang w:val="pt-BR"/>
              </w:rPr>
              <w:t>h</w:t>
            </w:r>
            <w:r w:rsidR="006600C4" w:rsidRPr="004A3831">
              <w:rPr>
                <w:lang w:val="pt-BR"/>
              </w:rPr>
              <w:t xml:space="preserve"> – </w:t>
            </w:r>
            <w:r w:rsidRPr="001419CC">
              <w:rPr>
                <w:lang w:val="pt-BR"/>
              </w:rPr>
              <w:t>1</w:t>
            </w:r>
            <w:r>
              <w:rPr>
                <w:lang w:val="pt-BR"/>
              </w:rPr>
              <w:t>7</w:t>
            </w:r>
            <w:r w:rsidRPr="001419CC">
              <w:rPr>
                <w:lang w:val="pt-BR"/>
              </w:rPr>
              <w:t>h</w:t>
            </w:r>
            <w:r>
              <w:rPr>
                <w:lang w:val="pt-BR"/>
              </w:rPr>
              <w:t>30m</w:t>
            </w:r>
          </w:p>
        </w:tc>
      </w:tr>
      <w:tr w:rsidR="001419CC" w:rsidRPr="001419CC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9CC" w:rsidRDefault="001419CC" w:rsidP="001419C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Sábado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419CC" w:rsidRPr="0086757F" w:rsidRDefault="006600C4" w:rsidP="006600C4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1419CC" w:rsidRPr="001419CC">
              <w:rPr>
                <w:lang w:val="pt-BR"/>
              </w:rPr>
              <w:t>0</w:t>
            </w:r>
            <w:r w:rsidR="001419CC">
              <w:rPr>
                <w:lang w:val="pt-BR"/>
              </w:rPr>
              <w:t>8</w:t>
            </w:r>
            <w:r w:rsidR="001419CC" w:rsidRPr="001419CC">
              <w:rPr>
                <w:lang w:val="pt-BR"/>
              </w:rPr>
              <w:t>h</w:t>
            </w:r>
            <w:r w:rsidRPr="004A3831">
              <w:rPr>
                <w:lang w:val="pt-BR"/>
              </w:rPr>
              <w:t xml:space="preserve"> – </w:t>
            </w:r>
            <w:r w:rsidR="001419CC" w:rsidRPr="001419CC">
              <w:rPr>
                <w:lang w:val="pt-BR"/>
              </w:rPr>
              <w:t>1</w:t>
            </w:r>
            <w:r w:rsidR="001419CC">
              <w:rPr>
                <w:lang w:val="pt-BR"/>
              </w:rPr>
              <w:t>2</w:t>
            </w:r>
            <w:r w:rsidR="001419CC">
              <w:rPr>
                <w:lang w:val="pt-BR"/>
              </w:rPr>
              <w:t>h</w:t>
            </w:r>
          </w:p>
        </w:tc>
      </w:tr>
    </w:tbl>
    <w:p w:rsidR="001419CC" w:rsidRDefault="001419CC" w:rsidP="001419CC">
      <w:pPr>
        <w:rPr>
          <w:lang w:val="pt-BR"/>
        </w:rPr>
      </w:pPr>
    </w:p>
    <w:p w:rsidR="00404107" w:rsidRDefault="004A3831" w:rsidP="001419CC">
      <w:pPr>
        <w:rPr>
          <w:lang w:val="pt-BR"/>
        </w:rPr>
      </w:pPr>
      <w:r w:rsidRPr="001419CC">
        <w:rPr>
          <w:lang w:val="pt-BR"/>
        </w:rPr>
        <w:t xml:space="preserve">Endereço - </w:t>
      </w:r>
      <w:r w:rsidR="001419CC" w:rsidRPr="001419CC">
        <w:rPr>
          <w:lang w:val="pt-BR"/>
        </w:rPr>
        <w:t>Rua Alexandre Calmon, 160 – Lj 03, Centro - Colatina – ES, CEP: 29.700-040</w:t>
      </w:r>
      <w:r w:rsidR="001419CC">
        <w:rPr>
          <w:lang w:val="pt-BR"/>
        </w:rPr>
        <w:t>.</w:t>
      </w:r>
    </w:p>
    <w:p w:rsidR="00404107" w:rsidRDefault="00404107">
      <w:pPr>
        <w:spacing w:before="0"/>
        <w:rPr>
          <w:lang w:val="pt-BR"/>
        </w:rPr>
      </w:pPr>
    </w:p>
    <w:p w:rsidR="00404107" w:rsidRDefault="00404107" w:rsidP="00404107">
      <w:pPr>
        <w:pStyle w:val="Ttulo1"/>
        <w:rPr>
          <w:lang w:val="pt-BR"/>
        </w:rPr>
      </w:pPr>
      <w:bookmarkStart w:id="12" w:name="_Toc374015805"/>
      <w:r>
        <w:rPr>
          <w:lang w:val="pt-BR"/>
        </w:rPr>
        <w:t>Baixo Guandú</w:t>
      </w:r>
      <w:r>
        <w:rPr>
          <w:lang w:val="pt-BR"/>
        </w:rPr>
        <w:t xml:space="preserve"> - ES</w:t>
      </w:r>
      <w:bookmarkEnd w:id="12"/>
    </w:p>
    <w:p w:rsidR="00404107" w:rsidRDefault="00404107" w:rsidP="00404107">
      <w:pPr>
        <w:rPr>
          <w:lang w:val="pt-BR"/>
        </w:rPr>
      </w:pPr>
      <w:r>
        <w:rPr>
          <w:lang w:val="pt-BR"/>
        </w:rPr>
        <w:t xml:space="preserve">Estação </w:t>
      </w:r>
      <w:r>
        <w:rPr>
          <w:lang w:val="pt-BR"/>
        </w:rPr>
        <w:t>Baixo Guandú</w:t>
      </w:r>
      <w:r>
        <w:rPr>
          <w:lang w:val="pt-BR"/>
        </w:rPr>
        <w:t>.</w:t>
      </w:r>
    </w:p>
    <w:p w:rsidR="00404107" w:rsidRDefault="00404107" w:rsidP="0040410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404107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404107" w:rsidRPr="001419CC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404107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 xml:space="preserve">à </w:t>
            </w:r>
            <w:r>
              <w:rPr>
                <w:b/>
                <w:bCs/>
                <w:lang w:val="pt-BR"/>
              </w:rPr>
              <w:t>Domingo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6600C4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Pr="00404107">
              <w:rPr>
                <w:lang w:val="pt-BR"/>
              </w:rPr>
              <w:t>08h</w:t>
            </w:r>
            <w:r w:rsidR="006600C4" w:rsidRPr="004A3831">
              <w:rPr>
                <w:lang w:val="pt-BR"/>
              </w:rPr>
              <w:t xml:space="preserve"> – </w:t>
            </w:r>
            <w:r w:rsidRPr="00404107">
              <w:rPr>
                <w:lang w:val="pt-BR"/>
              </w:rPr>
              <w:t xml:space="preserve">12h </w:t>
            </w:r>
            <w:r w:rsidR="006600C4">
              <w:rPr>
                <w:lang w:val="pt-BR"/>
              </w:rPr>
              <w:br/>
              <w:t xml:space="preserve"> 14h</w:t>
            </w:r>
            <w:r w:rsidR="006600C4" w:rsidRPr="004A3831">
              <w:rPr>
                <w:lang w:val="pt-BR"/>
              </w:rPr>
              <w:t xml:space="preserve"> – </w:t>
            </w:r>
            <w:r w:rsidRPr="00404107">
              <w:rPr>
                <w:lang w:val="pt-BR"/>
              </w:rPr>
              <w:t>18h</w:t>
            </w:r>
          </w:p>
        </w:tc>
      </w:tr>
    </w:tbl>
    <w:p w:rsidR="00404107" w:rsidRDefault="00404107" w:rsidP="00404107">
      <w:pPr>
        <w:rPr>
          <w:lang w:val="pt-BR"/>
        </w:rPr>
      </w:pPr>
    </w:p>
    <w:p w:rsidR="001419CC" w:rsidRDefault="00404107" w:rsidP="001419CC">
      <w:pPr>
        <w:rPr>
          <w:lang w:val="pt-BR"/>
        </w:rPr>
      </w:pPr>
      <w:r w:rsidRPr="00404107">
        <w:rPr>
          <w:lang w:val="pt-BR"/>
        </w:rPr>
        <w:t>Endereço - Av. Rio Doce, s/n, Centro, Baixo Guandu/ES,CEP:  29730-000</w:t>
      </w:r>
      <w:r>
        <w:rPr>
          <w:lang w:val="pt-BR"/>
        </w:rPr>
        <w:t>.</w:t>
      </w:r>
    </w:p>
    <w:p w:rsidR="00404107" w:rsidRDefault="00404107">
      <w:pPr>
        <w:spacing w:before="0"/>
        <w:rPr>
          <w:b/>
          <w:kern w:val="28"/>
          <w:sz w:val="28"/>
          <w:lang w:val="pt-BR"/>
        </w:rPr>
      </w:pPr>
      <w:r>
        <w:rPr>
          <w:lang w:val="pt-BR"/>
        </w:rPr>
        <w:br w:type="page"/>
      </w:r>
    </w:p>
    <w:p w:rsidR="00404107" w:rsidRDefault="00404107" w:rsidP="00404107">
      <w:pPr>
        <w:pStyle w:val="Ttulo1"/>
        <w:rPr>
          <w:lang w:val="pt-BR"/>
        </w:rPr>
      </w:pPr>
      <w:bookmarkStart w:id="13" w:name="_Toc374015806"/>
      <w:r>
        <w:rPr>
          <w:lang w:val="pt-BR"/>
        </w:rPr>
        <w:lastRenderedPageBreak/>
        <w:t>Aimorés</w:t>
      </w:r>
      <w:r>
        <w:rPr>
          <w:lang w:val="pt-BR"/>
        </w:rPr>
        <w:t xml:space="preserve"> - </w:t>
      </w:r>
      <w:r>
        <w:rPr>
          <w:lang w:val="pt-BR"/>
        </w:rPr>
        <w:t>MG</w:t>
      </w:r>
      <w:bookmarkEnd w:id="13"/>
    </w:p>
    <w:p w:rsidR="00404107" w:rsidRDefault="00404107" w:rsidP="00404107">
      <w:pPr>
        <w:rPr>
          <w:lang w:val="pt-BR"/>
        </w:rPr>
      </w:pPr>
      <w:r>
        <w:rPr>
          <w:lang w:val="pt-BR"/>
        </w:rPr>
        <w:t xml:space="preserve">Estação </w:t>
      </w:r>
      <w:r>
        <w:rPr>
          <w:lang w:val="pt-BR"/>
        </w:rPr>
        <w:t>Aimorés</w:t>
      </w:r>
      <w:r>
        <w:rPr>
          <w:lang w:val="pt-BR"/>
        </w:rPr>
        <w:t>.</w:t>
      </w:r>
    </w:p>
    <w:p w:rsidR="00404107" w:rsidRDefault="00404107" w:rsidP="0040410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404107" w:rsidRPr="006600C4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404107" w:rsidRPr="001419CC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à Domingo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4A3831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Pr="00404107">
              <w:rPr>
                <w:lang w:val="pt-BR"/>
              </w:rPr>
              <w:t>08</w:t>
            </w:r>
            <w:r w:rsidR="004A3831">
              <w:rPr>
                <w:lang w:val="pt-BR"/>
              </w:rPr>
              <w:t>h</w:t>
            </w:r>
            <w:r w:rsidRPr="00404107">
              <w:rPr>
                <w:lang w:val="pt-BR"/>
              </w:rPr>
              <w:t>30</w:t>
            </w:r>
            <w:r w:rsidR="004A3831">
              <w:rPr>
                <w:lang w:val="pt-BR"/>
              </w:rPr>
              <w:t>m</w:t>
            </w:r>
            <w:r w:rsidR="004A3831" w:rsidRPr="004A3831">
              <w:rPr>
                <w:lang w:val="pt-BR"/>
              </w:rPr>
              <w:t xml:space="preserve"> – </w:t>
            </w:r>
            <w:r w:rsidRPr="00404107">
              <w:rPr>
                <w:lang w:val="pt-BR"/>
              </w:rPr>
              <w:t>12</w:t>
            </w:r>
            <w:r w:rsidR="004A3831">
              <w:rPr>
                <w:lang w:val="pt-BR"/>
              </w:rPr>
              <w:t>h</w:t>
            </w:r>
            <w:r w:rsidRPr="00404107">
              <w:rPr>
                <w:lang w:val="pt-BR"/>
              </w:rPr>
              <w:t>30</w:t>
            </w:r>
            <w:r w:rsidR="004A3831">
              <w:rPr>
                <w:lang w:val="pt-BR"/>
              </w:rPr>
              <w:t>m</w:t>
            </w:r>
            <w:r w:rsidR="004A3831">
              <w:rPr>
                <w:lang w:val="pt-BR"/>
              </w:rPr>
              <w:br/>
              <w:t xml:space="preserve"> </w:t>
            </w:r>
            <w:r w:rsidRPr="00404107">
              <w:rPr>
                <w:lang w:val="pt-BR"/>
              </w:rPr>
              <w:t>14</w:t>
            </w:r>
            <w:r w:rsidR="004A3831">
              <w:rPr>
                <w:lang w:val="pt-BR"/>
              </w:rPr>
              <w:t>h</w:t>
            </w:r>
            <w:r w:rsidRPr="00404107">
              <w:rPr>
                <w:lang w:val="pt-BR"/>
              </w:rPr>
              <w:t>30</w:t>
            </w:r>
            <w:r w:rsidR="004A3831">
              <w:rPr>
                <w:lang w:val="pt-BR"/>
              </w:rPr>
              <w:t>m</w:t>
            </w:r>
            <w:r w:rsidR="006600C4" w:rsidRPr="004A3831">
              <w:rPr>
                <w:lang w:val="pt-BR"/>
              </w:rPr>
              <w:t xml:space="preserve"> – </w:t>
            </w:r>
            <w:r w:rsidRPr="00404107">
              <w:rPr>
                <w:lang w:val="pt-BR"/>
              </w:rPr>
              <w:t>18h</w:t>
            </w:r>
          </w:p>
        </w:tc>
      </w:tr>
    </w:tbl>
    <w:p w:rsidR="00404107" w:rsidRDefault="00404107" w:rsidP="00404107">
      <w:pPr>
        <w:rPr>
          <w:lang w:val="pt-BR"/>
        </w:rPr>
      </w:pPr>
    </w:p>
    <w:p w:rsidR="00404107" w:rsidRDefault="00404107" w:rsidP="001419CC">
      <w:pPr>
        <w:rPr>
          <w:lang w:val="pt-BR"/>
        </w:rPr>
      </w:pPr>
      <w:r w:rsidRPr="00404107">
        <w:rPr>
          <w:lang w:val="pt-BR"/>
        </w:rPr>
        <w:t xml:space="preserve">Endereço - </w:t>
      </w:r>
      <w:r w:rsidRPr="00404107">
        <w:rPr>
          <w:lang w:val="pt-BR"/>
        </w:rPr>
        <w:t>Rua Pedro Nolasco, N°1105, Centro, Aimores/MG,  CEP: 35200-000</w:t>
      </w:r>
    </w:p>
    <w:p w:rsidR="00404107" w:rsidRDefault="00404107" w:rsidP="001419CC">
      <w:pPr>
        <w:rPr>
          <w:lang w:val="pt-BR"/>
        </w:rPr>
      </w:pPr>
    </w:p>
    <w:p w:rsidR="00404107" w:rsidRDefault="00404107" w:rsidP="00404107">
      <w:pPr>
        <w:pStyle w:val="Ttulo1"/>
        <w:rPr>
          <w:lang w:val="pt-BR"/>
        </w:rPr>
      </w:pPr>
      <w:bookmarkStart w:id="14" w:name="_Toc374015807"/>
      <w:r>
        <w:rPr>
          <w:lang w:val="pt-BR"/>
        </w:rPr>
        <w:t>Resplendor</w:t>
      </w:r>
      <w:r>
        <w:rPr>
          <w:lang w:val="pt-BR"/>
        </w:rPr>
        <w:t xml:space="preserve"> - MG</w:t>
      </w:r>
      <w:bookmarkEnd w:id="14"/>
    </w:p>
    <w:p w:rsidR="00404107" w:rsidRDefault="00404107" w:rsidP="00404107">
      <w:pPr>
        <w:rPr>
          <w:lang w:val="pt-BR"/>
        </w:rPr>
      </w:pPr>
      <w:r>
        <w:rPr>
          <w:lang w:val="pt-BR"/>
        </w:rPr>
        <w:t xml:space="preserve">Estação </w:t>
      </w:r>
      <w:r>
        <w:rPr>
          <w:lang w:val="pt-BR"/>
        </w:rPr>
        <w:t>Resplendor</w:t>
      </w:r>
      <w:r>
        <w:rPr>
          <w:lang w:val="pt-BR"/>
        </w:rPr>
        <w:t>.</w:t>
      </w:r>
    </w:p>
    <w:p w:rsidR="00404107" w:rsidRDefault="00404107" w:rsidP="0040410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404107" w:rsidRPr="004A3831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404107" w:rsidRPr="001419CC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à Domingo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4A3831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Pr="00404107">
              <w:rPr>
                <w:lang w:val="pt-BR"/>
              </w:rPr>
              <w:t>09h</w:t>
            </w:r>
            <w:r w:rsidR="004A3831" w:rsidRPr="004A3831">
              <w:rPr>
                <w:lang w:val="pt-BR"/>
              </w:rPr>
              <w:t xml:space="preserve"> – </w:t>
            </w:r>
            <w:r w:rsidRPr="00404107">
              <w:rPr>
                <w:lang w:val="pt-BR"/>
              </w:rPr>
              <w:t xml:space="preserve">12h </w:t>
            </w:r>
            <w:r w:rsidR="004A3831">
              <w:rPr>
                <w:lang w:val="pt-BR"/>
              </w:rPr>
              <w:br/>
              <w:t xml:space="preserve"> </w:t>
            </w:r>
            <w:r w:rsidRPr="00404107">
              <w:rPr>
                <w:lang w:val="pt-BR"/>
              </w:rPr>
              <w:t>14h</w:t>
            </w:r>
            <w:r w:rsidR="004A3831" w:rsidRPr="004A3831">
              <w:rPr>
                <w:lang w:val="pt-BR"/>
              </w:rPr>
              <w:t xml:space="preserve"> – </w:t>
            </w:r>
            <w:r w:rsidRPr="00404107">
              <w:rPr>
                <w:lang w:val="pt-BR"/>
              </w:rPr>
              <w:t>17h</w:t>
            </w:r>
          </w:p>
        </w:tc>
      </w:tr>
    </w:tbl>
    <w:p w:rsidR="00404107" w:rsidRDefault="00404107" w:rsidP="00404107">
      <w:pPr>
        <w:rPr>
          <w:lang w:val="pt-BR"/>
        </w:rPr>
      </w:pPr>
    </w:p>
    <w:p w:rsidR="00404107" w:rsidRDefault="00404107" w:rsidP="00404107">
      <w:pPr>
        <w:rPr>
          <w:lang w:val="pt-BR"/>
        </w:rPr>
      </w:pPr>
      <w:r w:rsidRPr="00404107">
        <w:rPr>
          <w:lang w:val="pt-BR"/>
        </w:rPr>
        <w:t>Endereço - Praça Pedro Nolasco, s/n, Parte Sul, Resplendor/MG,  35230-000</w:t>
      </w:r>
    </w:p>
    <w:p w:rsidR="00404107" w:rsidRDefault="00404107" w:rsidP="00404107">
      <w:pPr>
        <w:rPr>
          <w:lang w:val="pt-BR"/>
        </w:rPr>
      </w:pPr>
    </w:p>
    <w:p w:rsidR="00404107" w:rsidRDefault="00404107" w:rsidP="00404107">
      <w:pPr>
        <w:pStyle w:val="Ttulo1"/>
        <w:rPr>
          <w:lang w:val="pt-BR"/>
        </w:rPr>
      </w:pPr>
      <w:bookmarkStart w:id="15" w:name="_Toc374015808"/>
      <w:r>
        <w:rPr>
          <w:lang w:val="pt-BR"/>
        </w:rPr>
        <w:t>Conselheiro Pena</w:t>
      </w:r>
      <w:r>
        <w:rPr>
          <w:lang w:val="pt-BR"/>
        </w:rPr>
        <w:t xml:space="preserve"> - MG</w:t>
      </w:r>
      <w:bookmarkEnd w:id="15"/>
    </w:p>
    <w:p w:rsidR="00404107" w:rsidRDefault="00404107" w:rsidP="00404107">
      <w:pPr>
        <w:rPr>
          <w:lang w:val="pt-BR"/>
        </w:rPr>
      </w:pPr>
      <w:r>
        <w:rPr>
          <w:lang w:val="pt-BR"/>
        </w:rPr>
        <w:t xml:space="preserve">Estação </w:t>
      </w:r>
      <w:r>
        <w:rPr>
          <w:lang w:val="pt-BR"/>
        </w:rPr>
        <w:t>Conselheiro Pena</w:t>
      </w:r>
      <w:r>
        <w:rPr>
          <w:lang w:val="pt-BR"/>
        </w:rPr>
        <w:t>.</w:t>
      </w:r>
    </w:p>
    <w:p w:rsidR="00404107" w:rsidRDefault="00404107" w:rsidP="0040410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404107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404107" w:rsidRPr="001419CC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à Domingo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Pr="00404107">
              <w:rPr>
                <w:lang w:val="pt-BR"/>
              </w:rPr>
              <w:t>10h</w:t>
            </w:r>
            <w:r w:rsidR="004A3831" w:rsidRPr="004A3831">
              <w:rPr>
                <w:lang w:val="pt-BR"/>
              </w:rPr>
              <w:t xml:space="preserve"> – </w:t>
            </w:r>
            <w:r w:rsidRPr="00404107">
              <w:rPr>
                <w:lang w:val="pt-BR"/>
              </w:rPr>
              <w:t>16hs</w:t>
            </w:r>
          </w:p>
        </w:tc>
      </w:tr>
    </w:tbl>
    <w:p w:rsidR="00404107" w:rsidRDefault="00404107" w:rsidP="00404107">
      <w:pPr>
        <w:rPr>
          <w:lang w:val="pt-BR"/>
        </w:rPr>
      </w:pPr>
    </w:p>
    <w:p w:rsidR="00404107" w:rsidRPr="00404107" w:rsidRDefault="00404107" w:rsidP="00404107">
      <w:pPr>
        <w:rPr>
          <w:lang w:val="pt-BR"/>
        </w:rPr>
      </w:pPr>
      <w:r w:rsidRPr="00404107">
        <w:rPr>
          <w:lang w:val="pt-BR"/>
        </w:rPr>
        <w:t xml:space="preserve">Endereço - </w:t>
      </w:r>
      <w:r w:rsidRPr="00404107">
        <w:rPr>
          <w:lang w:val="pt-BR"/>
        </w:rPr>
        <w:t>Rua João Siqueira, 815, São Luiz, Conselheiro Pena/MG, CEP: 35240-000</w:t>
      </w:r>
    </w:p>
    <w:p w:rsidR="00404107" w:rsidRDefault="00404107" w:rsidP="00404107">
      <w:pPr>
        <w:rPr>
          <w:lang w:val="pt-BR"/>
        </w:rPr>
      </w:pPr>
    </w:p>
    <w:p w:rsidR="00404107" w:rsidRDefault="00404107">
      <w:pPr>
        <w:spacing w:before="0"/>
        <w:rPr>
          <w:b/>
          <w:kern w:val="28"/>
          <w:sz w:val="28"/>
          <w:lang w:val="pt-BR"/>
        </w:rPr>
      </w:pPr>
      <w:r>
        <w:rPr>
          <w:lang w:val="pt-BR"/>
        </w:rPr>
        <w:br w:type="page"/>
      </w:r>
    </w:p>
    <w:p w:rsidR="00404107" w:rsidRDefault="00404107" w:rsidP="00404107">
      <w:pPr>
        <w:pStyle w:val="Ttulo1"/>
        <w:rPr>
          <w:lang w:val="pt-BR"/>
        </w:rPr>
      </w:pPr>
      <w:bookmarkStart w:id="16" w:name="_Toc374015809"/>
      <w:r>
        <w:rPr>
          <w:lang w:val="pt-BR"/>
        </w:rPr>
        <w:lastRenderedPageBreak/>
        <w:t>Tumiritinga</w:t>
      </w:r>
      <w:r>
        <w:rPr>
          <w:lang w:val="pt-BR"/>
        </w:rPr>
        <w:t xml:space="preserve"> - MG</w:t>
      </w:r>
      <w:bookmarkEnd w:id="16"/>
    </w:p>
    <w:p w:rsidR="00404107" w:rsidRDefault="00404107" w:rsidP="00404107">
      <w:pPr>
        <w:rPr>
          <w:lang w:val="pt-BR"/>
        </w:rPr>
      </w:pPr>
      <w:r>
        <w:rPr>
          <w:lang w:val="pt-BR"/>
        </w:rPr>
        <w:t xml:space="preserve">Estação </w:t>
      </w:r>
      <w:r>
        <w:rPr>
          <w:lang w:val="pt-BR"/>
        </w:rPr>
        <w:t>Tumiritinga</w:t>
      </w:r>
      <w:r>
        <w:rPr>
          <w:lang w:val="pt-BR"/>
        </w:rPr>
        <w:t>.</w:t>
      </w:r>
    </w:p>
    <w:p w:rsidR="00404107" w:rsidRDefault="00404107" w:rsidP="0040410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404107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404107" w:rsidRPr="001419CC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à Domingo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Pr="004A3831">
              <w:rPr>
                <w:lang w:val="pt-BR"/>
              </w:rPr>
              <w:t>10h30</w:t>
            </w:r>
            <w:r w:rsidR="004A3831" w:rsidRPr="004A3831">
              <w:rPr>
                <w:lang w:val="pt-BR"/>
              </w:rPr>
              <w:t xml:space="preserve"> – </w:t>
            </w:r>
            <w:r w:rsidRPr="004A3831">
              <w:rPr>
                <w:lang w:val="pt-BR"/>
              </w:rPr>
              <w:t>16h30</w:t>
            </w:r>
          </w:p>
        </w:tc>
      </w:tr>
    </w:tbl>
    <w:p w:rsidR="00404107" w:rsidRDefault="00404107" w:rsidP="00404107">
      <w:pPr>
        <w:rPr>
          <w:lang w:val="pt-BR"/>
        </w:rPr>
      </w:pPr>
    </w:p>
    <w:p w:rsidR="00404107" w:rsidRPr="00404107" w:rsidRDefault="00404107" w:rsidP="00404107">
      <w:pPr>
        <w:rPr>
          <w:lang w:val="pt-BR"/>
        </w:rPr>
      </w:pPr>
      <w:r w:rsidRPr="00404107">
        <w:rPr>
          <w:lang w:val="pt-BR"/>
        </w:rPr>
        <w:t xml:space="preserve">Endereço - </w:t>
      </w:r>
      <w:r w:rsidRPr="00404107">
        <w:rPr>
          <w:lang w:val="pt-BR"/>
        </w:rPr>
        <w:t>Praça João Costa, N°311, Centro, Tumiritinga/MG, CEP: 35125-000</w:t>
      </w:r>
      <w:r>
        <w:rPr>
          <w:lang w:val="pt-BR"/>
        </w:rPr>
        <w:t>.</w:t>
      </w:r>
    </w:p>
    <w:p w:rsidR="00404107" w:rsidRDefault="00404107" w:rsidP="00404107">
      <w:pPr>
        <w:rPr>
          <w:lang w:val="pt-BR"/>
        </w:rPr>
      </w:pPr>
    </w:p>
    <w:p w:rsidR="00404107" w:rsidRDefault="00404107" w:rsidP="00404107">
      <w:pPr>
        <w:pStyle w:val="Ttulo1"/>
        <w:rPr>
          <w:lang w:val="pt-BR"/>
        </w:rPr>
      </w:pPr>
      <w:bookmarkStart w:id="17" w:name="_Toc374015810"/>
      <w:r>
        <w:rPr>
          <w:lang w:val="pt-BR"/>
        </w:rPr>
        <w:t>Governador Valadares</w:t>
      </w:r>
      <w:r>
        <w:rPr>
          <w:lang w:val="pt-BR"/>
        </w:rPr>
        <w:t xml:space="preserve"> - MG</w:t>
      </w:r>
      <w:bookmarkEnd w:id="17"/>
    </w:p>
    <w:p w:rsidR="00404107" w:rsidRDefault="00404107" w:rsidP="00404107">
      <w:pPr>
        <w:rPr>
          <w:lang w:val="pt-BR"/>
        </w:rPr>
      </w:pPr>
      <w:r>
        <w:rPr>
          <w:lang w:val="pt-BR"/>
        </w:rPr>
        <w:t xml:space="preserve">Estação </w:t>
      </w:r>
      <w:r>
        <w:rPr>
          <w:lang w:val="pt-BR"/>
        </w:rPr>
        <w:t>Governador Valadares</w:t>
      </w:r>
      <w:r>
        <w:rPr>
          <w:lang w:val="pt-BR"/>
        </w:rPr>
        <w:t>.</w:t>
      </w:r>
    </w:p>
    <w:p w:rsidR="00404107" w:rsidRDefault="00404107" w:rsidP="0040410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404107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404107" w:rsidRPr="001419CC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404107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 xml:space="preserve">à </w:t>
            </w:r>
            <w:r>
              <w:rPr>
                <w:b/>
                <w:bCs/>
                <w:lang w:val="pt-BR"/>
              </w:rPr>
              <w:t>Sexta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Pr="004A3831">
              <w:rPr>
                <w:lang w:val="pt-BR"/>
              </w:rPr>
              <w:t>08h</w:t>
            </w:r>
            <w:r w:rsidR="004A3831" w:rsidRPr="004A3831">
              <w:rPr>
                <w:lang w:val="pt-BR"/>
              </w:rPr>
              <w:t xml:space="preserve"> – </w:t>
            </w:r>
            <w:r w:rsidRPr="004A3831">
              <w:rPr>
                <w:lang w:val="pt-BR"/>
              </w:rPr>
              <w:t>17h</w:t>
            </w:r>
          </w:p>
        </w:tc>
      </w:tr>
      <w:tr w:rsidR="00404107" w:rsidRPr="001419CC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4107" w:rsidRDefault="00404107" w:rsidP="0040410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Sábado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4107" w:rsidRPr="0086757F" w:rsidRDefault="00404107" w:rsidP="00B51F2D">
            <w:pPr>
              <w:rPr>
                <w:lang w:val="pt-BR"/>
              </w:rPr>
            </w:pPr>
            <w:r w:rsidRPr="004A3831">
              <w:rPr>
                <w:lang w:val="pt-BR"/>
              </w:rPr>
              <w:t xml:space="preserve"> </w:t>
            </w:r>
            <w:r w:rsidRPr="004A3831">
              <w:rPr>
                <w:lang w:val="pt-BR"/>
              </w:rPr>
              <w:t>08h</w:t>
            </w:r>
            <w:r w:rsidR="004A3831" w:rsidRPr="004A3831">
              <w:rPr>
                <w:lang w:val="pt-BR"/>
              </w:rPr>
              <w:t xml:space="preserve"> – </w:t>
            </w:r>
            <w:r w:rsidRPr="004A3831">
              <w:rPr>
                <w:lang w:val="pt-BR"/>
              </w:rPr>
              <w:t>16h</w:t>
            </w:r>
          </w:p>
        </w:tc>
      </w:tr>
      <w:tr w:rsidR="00404107" w:rsidRPr="001419CC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4107" w:rsidRDefault="00404107" w:rsidP="0040410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Domingo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4107" w:rsidRPr="004A3831" w:rsidRDefault="00404107" w:rsidP="00B51F2D">
            <w:pPr>
              <w:rPr>
                <w:lang w:val="pt-BR"/>
              </w:rPr>
            </w:pPr>
            <w:r w:rsidRPr="004A3831">
              <w:rPr>
                <w:lang w:val="pt-BR"/>
              </w:rPr>
              <w:t xml:space="preserve"> 08h</w:t>
            </w:r>
            <w:r w:rsidR="004A3831" w:rsidRPr="004A3831">
              <w:rPr>
                <w:lang w:val="pt-BR"/>
              </w:rPr>
              <w:t xml:space="preserve"> – </w:t>
            </w:r>
            <w:r w:rsidRPr="004A3831">
              <w:rPr>
                <w:lang w:val="pt-BR"/>
              </w:rPr>
              <w:t>15h</w:t>
            </w:r>
          </w:p>
        </w:tc>
      </w:tr>
    </w:tbl>
    <w:p w:rsidR="00404107" w:rsidRDefault="00404107" w:rsidP="00404107">
      <w:pPr>
        <w:rPr>
          <w:lang w:val="pt-BR"/>
        </w:rPr>
      </w:pPr>
    </w:p>
    <w:p w:rsidR="00404107" w:rsidRPr="00404107" w:rsidRDefault="00404107" w:rsidP="00404107">
      <w:pPr>
        <w:rPr>
          <w:lang w:val="pt-BR"/>
        </w:rPr>
      </w:pPr>
      <w:r w:rsidRPr="00404107">
        <w:rPr>
          <w:lang w:val="pt-BR"/>
        </w:rPr>
        <w:t>Endereço - Praça João Paulo Pinheiro, s/n – Centro - Governador Valadares/MG, CEP:  35.010-330</w:t>
      </w:r>
      <w:r>
        <w:rPr>
          <w:lang w:val="pt-BR"/>
        </w:rPr>
        <w:t>.</w:t>
      </w:r>
    </w:p>
    <w:p w:rsidR="00404107" w:rsidRPr="00404107" w:rsidRDefault="00404107" w:rsidP="00404107">
      <w:pPr>
        <w:rPr>
          <w:lang w:val="pt-BR"/>
        </w:rPr>
      </w:pPr>
    </w:p>
    <w:p w:rsidR="00404107" w:rsidRPr="00404107" w:rsidRDefault="00404107" w:rsidP="00404107">
      <w:pPr>
        <w:pStyle w:val="Ttulo1"/>
        <w:rPr>
          <w:lang w:val="pt-BR"/>
        </w:rPr>
      </w:pPr>
      <w:bookmarkStart w:id="18" w:name="_Toc374015811"/>
      <w:r w:rsidRPr="00404107">
        <w:rPr>
          <w:lang w:val="pt-BR"/>
        </w:rPr>
        <w:t>Belo Oriente – MG</w:t>
      </w:r>
      <w:bookmarkEnd w:id="18"/>
      <w:r w:rsidRPr="00404107">
        <w:rPr>
          <w:lang w:val="pt-BR"/>
        </w:rPr>
        <w:t xml:space="preserve"> </w:t>
      </w:r>
    </w:p>
    <w:p w:rsidR="00404107" w:rsidRDefault="00404107" w:rsidP="00404107">
      <w:pPr>
        <w:rPr>
          <w:lang w:val="pt-BR"/>
        </w:rPr>
      </w:pPr>
      <w:r w:rsidRPr="00404107">
        <w:rPr>
          <w:lang w:val="pt-BR"/>
        </w:rPr>
        <w:t>Estação Frederico Sellow</w:t>
      </w:r>
    </w:p>
    <w:p w:rsidR="00404107" w:rsidRPr="00404107" w:rsidRDefault="00404107" w:rsidP="0040410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404107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404107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404107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 xml:space="preserve">à </w:t>
            </w:r>
            <w:r>
              <w:rPr>
                <w:b/>
                <w:bCs/>
                <w:lang w:val="pt-BR"/>
              </w:rPr>
              <w:t>Domingo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Pr="004A3831">
              <w:rPr>
                <w:lang w:val="pt-BR"/>
              </w:rPr>
              <w:t>10h30</w:t>
            </w:r>
            <w:r w:rsidR="004A3831" w:rsidRPr="004A3831">
              <w:rPr>
                <w:lang w:val="pt-BR"/>
              </w:rPr>
              <w:t xml:space="preserve"> – </w:t>
            </w:r>
            <w:r w:rsidRPr="004A3831">
              <w:rPr>
                <w:lang w:val="pt-BR"/>
              </w:rPr>
              <w:t>16h30</w:t>
            </w:r>
          </w:p>
        </w:tc>
      </w:tr>
    </w:tbl>
    <w:p w:rsidR="00404107" w:rsidRDefault="00404107" w:rsidP="00404107"/>
    <w:p w:rsidR="00404107" w:rsidRPr="00404107" w:rsidRDefault="004A3831" w:rsidP="00404107">
      <w:pPr>
        <w:rPr>
          <w:lang w:val="pt-BR"/>
        </w:rPr>
      </w:pPr>
      <w:r w:rsidRPr="001419CC">
        <w:rPr>
          <w:lang w:val="pt-BR"/>
        </w:rPr>
        <w:t xml:space="preserve">Endereço - </w:t>
      </w:r>
      <w:r w:rsidR="00404107" w:rsidRPr="00404107">
        <w:rPr>
          <w:lang w:val="pt-BR"/>
        </w:rPr>
        <w:t>R. Jose Siqueira Batista, s/n, Esplanada, Cach. Escura, Belo Oriente, CEP: 35196-000</w:t>
      </w:r>
    </w:p>
    <w:p w:rsidR="00404107" w:rsidRPr="00404107" w:rsidRDefault="00404107" w:rsidP="00404107">
      <w:pPr>
        <w:rPr>
          <w:lang w:val="pt-BR"/>
        </w:rPr>
      </w:pPr>
    </w:p>
    <w:p w:rsidR="00404107" w:rsidRDefault="00404107">
      <w:pPr>
        <w:spacing w:before="0"/>
        <w:rPr>
          <w:b/>
          <w:kern w:val="28"/>
          <w:sz w:val="28"/>
          <w:lang w:val="pt-BR"/>
        </w:rPr>
      </w:pPr>
      <w:r>
        <w:rPr>
          <w:lang w:val="pt-BR"/>
        </w:rPr>
        <w:br w:type="page"/>
      </w:r>
    </w:p>
    <w:p w:rsidR="00404107" w:rsidRPr="00404107" w:rsidRDefault="00404107" w:rsidP="00404107">
      <w:pPr>
        <w:pStyle w:val="Ttulo1"/>
        <w:rPr>
          <w:lang w:val="pt-BR"/>
        </w:rPr>
      </w:pPr>
      <w:bookmarkStart w:id="19" w:name="_Toc374015812"/>
      <w:r w:rsidRPr="00404107">
        <w:rPr>
          <w:lang w:val="pt-BR"/>
        </w:rPr>
        <w:lastRenderedPageBreak/>
        <w:t>Ipatinga– MG</w:t>
      </w:r>
      <w:bookmarkEnd w:id="19"/>
      <w:r w:rsidRPr="00404107">
        <w:rPr>
          <w:lang w:val="pt-BR"/>
        </w:rPr>
        <w:t xml:space="preserve"> </w:t>
      </w:r>
    </w:p>
    <w:p w:rsidR="00404107" w:rsidRPr="00404107" w:rsidRDefault="00404107" w:rsidP="00404107">
      <w:pPr>
        <w:rPr>
          <w:lang w:val="pt-BR"/>
        </w:rPr>
      </w:pPr>
      <w:r w:rsidRPr="00404107">
        <w:rPr>
          <w:lang w:val="pt-BR"/>
        </w:rPr>
        <w:t>Estação Intendente Câmara</w:t>
      </w:r>
    </w:p>
    <w:p w:rsidR="00404107" w:rsidRDefault="00404107" w:rsidP="004041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404107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404107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404107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 xml:space="preserve">à </w:t>
            </w:r>
            <w:r>
              <w:rPr>
                <w:b/>
                <w:bCs/>
                <w:lang w:val="pt-BR"/>
              </w:rPr>
              <w:t>Sexta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Pr="00404107">
              <w:rPr>
                <w:lang w:val="pt-BR"/>
              </w:rPr>
              <w:t>08h</w:t>
            </w:r>
            <w:r w:rsidR="004A3831">
              <w:rPr>
                <w:lang w:val="pt-BR"/>
              </w:rPr>
              <w:t xml:space="preserve"> – </w:t>
            </w:r>
            <w:r w:rsidRPr="00404107">
              <w:rPr>
                <w:lang w:val="pt-BR"/>
              </w:rPr>
              <w:t>17h</w:t>
            </w:r>
          </w:p>
        </w:tc>
      </w:tr>
      <w:tr w:rsidR="00404107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4107" w:rsidRDefault="00404107" w:rsidP="0040410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Sábado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Pr="00404107">
              <w:rPr>
                <w:lang w:val="pt-BR"/>
              </w:rPr>
              <w:t>08h</w:t>
            </w:r>
            <w:r w:rsidR="004A3831">
              <w:rPr>
                <w:lang w:val="pt-BR"/>
              </w:rPr>
              <w:t xml:space="preserve"> – </w:t>
            </w:r>
            <w:r w:rsidRPr="00404107">
              <w:rPr>
                <w:lang w:val="pt-BR"/>
              </w:rPr>
              <w:t>16h</w:t>
            </w:r>
          </w:p>
        </w:tc>
      </w:tr>
      <w:tr w:rsidR="00404107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4107" w:rsidRDefault="00404107" w:rsidP="0040410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Domingo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Pr="00404107">
              <w:rPr>
                <w:lang w:val="pt-BR"/>
              </w:rPr>
              <w:t>08h</w:t>
            </w:r>
            <w:r w:rsidR="004A3831">
              <w:rPr>
                <w:lang w:val="pt-BR"/>
              </w:rPr>
              <w:t xml:space="preserve"> – </w:t>
            </w:r>
            <w:r w:rsidRPr="00404107">
              <w:rPr>
                <w:lang w:val="pt-BR"/>
              </w:rPr>
              <w:t>16h</w:t>
            </w:r>
          </w:p>
        </w:tc>
      </w:tr>
    </w:tbl>
    <w:p w:rsidR="00404107" w:rsidRDefault="00404107" w:rsidP="00404107"/>
    <w:p w:rsidR="00404107" w:rsidRPr="00404107" w:rsidRDefault="004A3831" w:rsidP="00404107">
      <w:pPr>
        <w:rPr>
          <w:lang w:val="pt-BR"/>
        </w:rPr>
      </w:pPr>
      <w:r w:rsidRPr="001419CC">
        <w:rPr>
          <w:lang w:val="pt-BR"/>
        </w:rPr>
        <w:t xml:space="preserve">Endereço - </w:t>
      </w:r>
      <w:r w:rsidR="00404107" w:rsidRPr="00404107">
        <w:rPr>
          <w:lang w:val="pt-BR"/>
        </w:rPr>
        <w:t>Av. Pedro Linhares Gomes, BR381, Km 208, s/n, Ferroviários - Ipatinga/MG, CEP: 35160-290</w:t>
      </w:r>
    </w:p>
    <w:p w:rsidR="00404107" w:rsidRPr="00404107" w:rsidRDefault="00404107" w:rsidP="00404107">
      <w:pPr>
        <w:rPr>
          <w:lang w:val="pt-BR"/>
        </w:rPr>
      </w:pPr>
    </w:p>
    <w:p w:rsidR="00404107" w:rsidRPr="00404107" w:rsidRDefault="00404107" w:rsidP="00404107">
      <w:pPr>
        <w:pStyle w:val="Ttulo1"/>
        <w:rPr>
          <w:lang w:val="pt-BR"/>
        </w:rPr>
      </w:pPr>
      <w:bookmarkStart w:id="20" w:name="_Toc374015813"/>
      <w:r w:rsidRPr="00404107">
        <w:rPr>
          <w:lang w:val="pt-BR"/>
        </w:rPr>
        <w:t>Timóteo– MG</w:t>
      </w:r>
      <w:bookmarkEnd w:id="20"/>
      <w:r w:rsidRPr="00404107">
        <w:rPr>
          <w:lang w:val="pt-BR"/>
        </w:rPr>
        <w:t xml:space="preserve"> </w:t>
      </w:r>
    </w:p>
    <w:p w:rsidR="00404107" w:rsidRDefault="00404107" w:rsidP="00404107">
      <w:pPr>
        <w:rPr>
          <w:lang w:val="pt-BR"/>
        </w:rPr>
      </w:pPr>
      <w:r w:rsidRPr="00404107">
        <w:rPr>
          <w:lang w:val="pt-BR"/>
        </w:rPr>
        <w:t>Estação Mário Carvalho</w:t>
      </w:r>
    </w:p>
    <w:p w:rsidR="00404107" w:rsidRDefault="00404107" w:rsidP="0040410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404107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404107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404107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 xml:space="preserve">à </w:t>
            </w:r>
            <w:r>
              <w:rPr>
                <w:b/>
                <w:bCs/>
                <w:lang w:val="pt-BR"/>
              </w:rPr>
              <w:t>Domingo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404107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>
              <w:rPr>
                <w:lang w:val="pt-BR"/>
              </w:rPr>
              <w:t>10h</w:t>
            </w:r>
            <w:r w:rsidR="004A3831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16h</w:t>
            </w:r>
          </w:p>
        </w:tc>
      </w:tr>
    </w:tbl>
    <w:p w:rsidR="00404107" w:rsidRDefault="00404107" w:rsidP="00404107"/>
    <w:p w:rsidR="00404107" w:rsidRDefault="004A3831" w:rsidP="00404107">
      <w:r w:rsidRPr="001419CC">
        <w:rPr>
          <w:lang w:val="pt-BR"/>
        </w:rPr>
        <w:t xml:space="preserve">Endereço - </w:t>
      </w:r>
      <w:r w:rsidR="00404107">
        <w:t xml:space="preserve">ROD. </w:t>
      </w:r>
      <w:r w:rsidR="00404107" w:rsidRPr="00893EB0">
        <w:t>BR381 Km 195 Nucleo Industrial, Timoteo/MG,</w:t>
      </w:r>
      <w:r w:rsidR="00404107">
        <w:t xml:space="preserve"> CEP:</w:t>
      </w:r>
      <w:r w:rsidR="00404107" w:rsidRPr="00893EB0">
        <w:t xml:space="preserve"> 35180-001</w:t>
      </w:r>
    </w:p>
    <w:p w:rsidR="00404107" w:rsidRDefault="00404107" w:rsidP="00404107"/>
    <w:p w:rsidR="00404107" w:rsidRPr="00404107" w:rsidRDefault="00404107" w:rsidP="00404107">
      <w:pPr>
        <w:pStyle w:val="Ttulo1"/>
        <w:rPr>
          <w:lang w:val="pt-BR"/>
        </w:rPr>
      </w:pPr>
      <w:bookmarkStart w:id="21" w:name="_Toc374015814"/>
      <w:r w:rsidRPr="00404107">
        <w:rPr>
          <w:lang w:val="pt-BR"/>
        </w:rPr>
        <w:t>Nova Era– MG</w:t>
      </w:r>
      <w:bookmarkEnd w:id="21"/>
      <w:r w:rsidRPr="00404107">
        <w:rPr>
          <w:lang w:val="pt-BR"/>
        </w:rPr>
        <w:t xml:space="preserve"> </w:t>
      </w:r>
    </w:p>
    <w:p w:rsidR="00404107" w:rsidRDefault="00404107" w:rsidP="00404107">
      <w:pPr>
        <w:rPr>
          <w:lang w:val="pt-BR"/>
        </w:rPr>
      </w:pPr>
      <w:r w:rsidRPr="00404107">
        <w:rPr>
          <w:lang w:val="pt-BR"/>
        </w:rPr>
        <w:t>Desembargador Drumond</w:t>
      </w:r>
    </w:p>
    <w:p w:rsidR="00404107" w:rsidRPr="00404107" w:rsidRDefault="00404107" w:rsidP="0040410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404107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404107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à Domingo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4107" w:rsidRPr="0086757F" w:rsidRDefault="00404107" w:rsidP="00B51F2D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Pr="00404107">
              <w:rPr>
                <w:lang w:val="pt-BR"/>
              </w:rPr>
              <w:t xml:space="preserve">08h30 – 11h30 </w:t>
            </w:r>
            <w:r>
              <w:rPr>
                <w:lang w:val="pt-BR"/>
              </w:rPr>
              <w:br/>
              <w:t xml:space="preserve"> </w:t>
            </w:r>
            <w:r w:rsidRPr="00404107">
              <w:rPr>
                <w:lang w:val="pt-BR"/>
              </w:rPr>
              <w:t>13h30 - 17h30</w:t>
            </w:r>
          </w:p>
        </w:tc>
      </w:tr>
    </w:tbl>
    <w:p w:rsidR="00404107" w:rsidRPr="00404107" w:rsidRDefault="00404107" w:rsidP="00404107">
      <w:pPr>
        <w:rPr>
          <w:lang w:val="pt-BR"/>
        </w:rPr>
      </w:pPr>
    </w:p>
    <w:p w:rsidR="00404107" w:rsidRPr="00404107" w:rsidRDefault="004A3831" w:rsidP="00404107">
      <w:pPr>
        <w:rPr>
          <w:lang w:val="pt-BR"/>
        </w:rPr>
      </w:pPr>
      <w:r w:rsidRPr="001419CC">
        <w:rPr>
          <w:lang w:val="pt-BR"/>
        </w:rPr>
        <w:t xml:space="preserve">Endereço - </w:t>
      </w:r>
      <w:r w:rsidR="00404107" w:rsidRPr="00404107">
        <w:rPr>
          <w:lang w:val="pt-BR"/>
        </w:rPr>
        <w:t>Pátio da Estação, s/n, Desembargador Drumond, Nova Era/MG – CEP: 35920-000</w:t>
      </w:r>
    </w:p>
    <w:p w:rsidR="00404107" w:rsidRPr="00404107" w:rsidRDefault="00404107" w:rsidP="00404107">
      <w:pPr>
        <w:rPr>
          <w:lang w:val="pt-BR"/>
        </w:rPr>
      </w:pPr>
    </w:p>
    <w:p w:rsidR="004A3831" w:rsidRDefault="004A3831">
      <w:pPr>
        <w:spacing w:before="0"/>
        <w:rPr>
          <w:b/>
          <w:kern w:val="28"/>
          <w:sz w:val="28"/>
          <w:lang w:val="pt-BR"/>
        </w:rPr>
      </w:pPr>
      <w:r>
        <w:rPr>
          <w:lang w:val="pt-BR"/>
        </w:rPr>
        <w:br w:type="page"/>
      </w:r>
    </w:p>
    <w:p w:rsidR="00404107" w:rsidRPr="00404107" w:rsidRDefault="00404107" w:rsidP="00404107">
      <w:pPr>
        <w:pStyle w:val="Ttulo1"/>
        <w:rPr>
          <w:lang w:val="pt-BR"/>
        </w:rPr>
      </w:pPr>
      <w:bookmarkStart w:id="22" w:name="_Toc374015815"/>
      <w:r w:rsidRPr="00404107">
        <w:rPr>
          <w:lang w:val="pt-BR"/>
        </w:rPr>
        <w:lastRenderedPageBreak/>
        <w:t>Itabira– MG</w:t>
      </w:r>
      <w:bookmarkEnd w:id="22"/>
      <w:r w:rsidRPr="00404107">
        <w:rPr>
          <w:lang w:val="pt-BR"/>
        </w:rPr>
        <w:t xml:space="preserve"> </w:t>
      </w:r>
    </w:p>
    <w:p w:rsidR="00404107" w:rsidRDefault="00404107" w:rsidP="00404107">
      <w:pPr>
        <w:rPr>
          <w:lang w:val="pt-BR"/>
        </w:rPr>
      </w:pPr>
      <w:r w:rsidRPr="00404107">
        <w:rPr>
          <w:lang w:val="pt-BR"/>
        </w:rPr>
        <w:t>Estação Itabira</w:t>
      </w:r>
    </w:p>
    <w:p w:rsidR="004A3831" w:rsidRDefault="004A3831" w:rsidP="0040410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4A3831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4A3831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4A3831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 xml:space="preserve">à </w:t>
            </w:r>
            <w:r>
              <w:rPr>
                <w:b/>
                <w:bCs/>
                <w:lang w:val="pt-BR"/>
              </w:rPr>
              <w:t>Sábado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B51F2D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Pr="004A3831">
              <w:rPr>
                <w:lang w:val="pt-BR"/>
              </w:rPr>
              <w:t>08h</w:t>
            </w:r>
            <w:r>
              <w:rPr>
                <w:lang w:val="pt-BR"/>
              </w:rPr>
              <w:t xml:space="preserve"> – </w:t>
            </w:r>
            <w:r>
              <w:rPr>
                <w:lang w:val="pt-BR"/>
              </w:rPr>
              <w:t xml:space="preserve">12h </w:t>
            </w:r>
            <w:r>
              <w:rPr>
                <w:lang w:val="pt-BR"/>
              </w:rPr>
              <w:br/>
              <w:t xml:space="preserve"> </w:t>
            </w:r>
            <w:r w:rsidRPr="004A3831">
              <w:rPr>
                <w:lang w:val="pt-BR"/>
              </w:rPr>
              <w:t>14h</w:t>
            </w:r>
            <w:r>
              <w:rPr>
                <w:lang w:val="pt-BR"/>
              </w:rPr>
              <w:t xml:space="preserve"> – </w:t>
            </w:r>
            <w:r w:rsidRPr="004A3831">
              <w:rPr>
                <w:lang w:val="pt-BR"/>
              </w:rPr>
              <w:t>19h</w:t>
            </w:r>
          </w:p>
        </w:tc>
      </w:tr>
      <w:tr w:rsidR="004A3831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831" w:rsidRDefault="004A3831" w:rsidP="004A383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Domingo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831" w:rsidRPr="0086757F" w:rsidRDefault="004A3831" w:rsidP="00B51F2D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Pr="004A3831">
              <w:rPr>
                <w:lang w:val="pt-BR"/>
              </w:rPr>
              <w:t>08h</w:t>
            </w:r>
            <w:r>
              <w:rPr>
                <w:lang w:val="pt-BR"/>
              </w:rPr>
              <w:t xml:space="preserve"> – </w:t>
            </w:r>
            <w:r w:rsidRPr="004A3831">
              <w:rPr>
                <w:lang w:val="pt-BR"/>
              </w:rPr>
              <w:t>12h</w:t>
            </w:r>
          </w:p>
        </w:tc>
      </w:tr>
    </w:tbl>
    <w:p w:rsidR="00404107" w:rsidRPr="004A3831" w:rsidRDefault="00404107" w:rsidP="00404107">
      <w:pPr>
        <w:rPr>
          <w:lang w:val="pt-BR"/>
        </w:rPr>
      </w:pPr>
    </w:p>
    <w:p w:rsidR="00404107" w:rsidRPr="00404107" w:rsidRDefault="004A3831" w:rsidP="00404107">
      <w:pPr>
        <w:rPr>
          <w:lang w:val="pt-BR"/>
        </w:rPr>
      </w:pPr>
      <w:r w:rsidRPr="001419CC">
        <w:rPr>
          <w:lang w:val="pt-BR"/>
        </w:rPr>
        <w:t xml:space="preserve">Endereço - </w:t>
      </w:r>
      <w:r w:rsidR="00404107" w:rsidRPr="00404107">
        <w:rPr>
          <w:lang w:val="pt-BR"/>
        </w:rPr>
        <w:t>Av. Mauro Ribeiro, s/n, Major Lage, Itabira/MG , CEP: 35900-000</w:t>
      </w:r>
    </w:p>
    <w:p w:rsidR="00404107" w:rsidRPr="00404107" w:rsidRDefault="00404107" w:rsidP="00404107">
      <w:pPr>
        <w:rPr>
          <w:lang w:val="pt-BR"/>
        </w:rPr>
      </w:pPr>
    </w:p>
    <w:p w:rsidR="00404107" w:rsidRPr="00404107" w:rsidRDefault="00404107" w:rsidP="00404107">
      <w:pPr>
        <w:pStyle w:val="Ttulo1"/>
        <w:rPr>
          <w:lang w:val="pt-BR"/>
        </w:rPr>
      </w:pPr>
      <w:bookmarkStart w:id="23" w:name="_Toc374015816"/>
      <w:r w:rsidRPr="00404107">
        <w:rPr>
          <w:lang w:val="pt-BR"/>
        </w:rPr>
        <w:t>João Monlevade– MG</w:t>
      </w:r>
      <w:bookmarkEnd w:id="23"/>
      <w:r w:rsidRPr="00404107">
        <w:rPr>
          <w:lang w:val="pt-BR"/>
        </w:rPr>
        <w:t xml:space="preserve"> </w:t>
      </w:r>
    </w:p>
    <w:p w:rsidR="00404107" w:rsidRDefault="00404107" w:rsidP="00404107">
      <w:pPr>
        <w:rPr>
          <w:lang w:val="pt-BR"/>
        </w:rPr>
      </w:pPr>
      <w:r w:rsidRPr="00404107">
        <w:rPr>
          <w:lang w:val="pt-BR"/>
        </w:rPr>
        <w:t>Estação João Monlevade</w:t>
      </w:r>
    </w:p>
    <w:p w:rsidR="004A3831" w:rsidRDefault="004A3831" w:rsidP="0040410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4A3831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4A3831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4A3831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 xml:space="preserve">à </w:t>
            </w:r>
            <w:r>
              <w:rPr>
                <w:b/>
                <w:bCs/>
                <w:lang w:val="pt-BR"/>
              </w:rPr>
              <w:t>Domingo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4A3831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>
              <w:rPr>
                <w:lang w:val="pt-BR"/>
              </w:rPr>
              <w:t>08h – 12h</w:t>
            </w:r>
            <w:r w:rsidRPr="004A3831">
              <w:rPr>
                <w:lang w:val="pt-BR"/>
              </w:rPr>
              <w:t xml:space="preserve"> </w:t>
            </w:r>
            <w:r>
              <w:rPr>
                <w:lang w:val="pt-BR"/>
              </w:rPr>
              <w:br/>
              <w:t xml:space="preserve"> </w:t>
            </w:r>
            <w:r w:rsidRPr="004A3831">
              <w:rPr>
                <w:lang w:val="pt-BR"/>
              </w:rPr>
              <w:t>14</w:t>
            </w:r>
            <w:r>
              <w:rPr>
                <w:lang w:val="pt-BR"/>
              </w:rPr>
              <w:t>h</w:t>
            </w:r>
            <w:r>
              <w:rPr>
                <w:lang w:val="pt-BR"/>
              </w:rPr>
              <w:t xml:space="preserve"> – </w:t>
            </w:r>
            <w:r w:rsidRPr="004A3831">
              <w:rPr>
                <w:lang w:val="pt-BR"/>
              </w:rPr>
              <w:t>17h</w:t>
            </w:r>
          </w:p>
        </w:tc>
      </w:tr>
    </w:tbl>
    <w:p w:rsidR="00404107" w:rsidRPr="004A3831" w:rsidRDefault="00404107" w:rsidP="00404107">
      <w:pPr>
        <w:rPr>
          <w:lang w:val="pt-BR"/>
        </w:rPr>
      </w:pPr>
    </w:p>
    <w:p w:rsidR="00404107" w:rsidRPr="00404107" w:rsidRDefault="004A3831" w:rsidP="00404107">
      <w:pPr>
        <w:rPr>
          <w:lang w:val="pt-BR"/>
        </w:rPr>
      </w:pPr>
      <w:r w:rsidRPr="001419CC">
        <w:rPr>
          <w:lang w:val="pt-BR"/>
        </w:rPr>
        <w:t xml:space="preserve">Endereço - </w:t>
      </w:r>
      <w:r w:rsidR="00404107" w:rsidRPr="00404107">
        <w:rPr>
          <w:lang w:val="pt-BR"/>
        </w:rPr>
        <w:t>Rua Piracicaba, s/n, Centro Industrial, João Monlevade/MG, CEP: 35930-464</w:t>
      </w:r>
    </w:p>
    <w:p w:rsidR="00404107" w:rsidRPr="00404107" w:rsidRDefault="00404107" w:rsidP="00404107">
      <w:pPr>
        <w:rPr>
          <w:lang w:val="pt-BR"/>
        </w:rPr>
      </w:pPr>
    </w:p>
    <w:p w:rsidR="00404107" w:rsidRPr="00404107" w:rsidRDefault="00404107" w:rsidP="00404107">
      <w:pPr>
        <w:pStyle w:val="Ttulo1"/>
        <w:rPr>
          <w:lang w:val="pt-BR"/>
        </w:rPr>
      </w:pPr>
      <w:bookmarkStart w:id="24" w:name="_Toc374015817"/>
      <w:r w:rsidRPr="00404107">
        <w:rPr>
          <w:lang w:val="pt-BR"/>
        </w:rPr>
        <w:t>Rio Piracicaba – MG</w:t>
      </w:r>
      <w:bookmarkEnd w:id="24"/>
      <w:r w:rsidRPr="00404107">
        <w:rPr>
          <w:lang w:val="pt-BR"/>
        </w:rPr>
        <w:t xml:space="preserve"> </w:t>
      </w:r>
    </w:p>
    <w:p w:rsidR="00404107" w:rsidRDefault="00404107" w:rsidP="00404107">
      <w:pPr>
        <w:rPr>
          <w:lang w:val="pt-BR"/>
        </w:rPr>
      </w:pPr>
      <w:r w:rsidRPr="00404107">
        <w:rPr>
          <w:lang w:val="pt-BR"/>
        </w:rPr>
        <w:t>Estação Rio Piracicaba</w:t>
      </w:r>
    </w:p>
    <w:p w:rsidR="004A3831" w:rsidRDefault="004A3831" w:rsidP="0040410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4A3831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4A3831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à Domingo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4A3831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Pr="004A3831">
              <w:rPr>
                <w:lang w:val="pt-BR"/>
              </w:rPr>
              <w:t>08h</w:t>
            </w:r>
            <w:r>
              <w:rPr>
                <w:lang w:val="pt-BR"/>
              </w:rPr>
              <w:t xml:space="preserve"> – </w:t>
            </w:r>
            <w:r w:rsidRPr="004A3831">
              <w:rPr>
                <w:lang w:val="pt-BR"/>
              </w:rPr>
              <w:t xml:space="preserve">12h </w:t>
            </w:r>
            <w:r>
              <w:rPr>
                <w:lang w:val="pt-BR"/>
              </w:rPr>
              <w:br/>
              <w:t xml:space="preserve"> </w:t>
            </w:r>
            <w:r w:rsidRPr="004A3831">
              <w:rPr>
                <w:lang w:val="pt-BR"/>
              </w:rPr>
              <w:t>14h</w:t>
            </w:r>
            <w:r>
              <w:rPr>
                <w:lang w:val="pt-BR"/>
              </w:rPr>
              <w:t xml:space="preserve"> – </w:t>
            </w:r>
            <w:r w:rsidRPr="004A3831">
              <w:rPr>
                <w:lang w:val="pt-BR"/>
              </w:rPr>
              <w:t>18h</w:t>
            </w:r>
          </w:p>
        </w:tc>
      </w:tr>
    </w:tbl>
    <w:p w:rsidR="00404107" w:rsidRPr="004A3831" w:rsidRDefault="00404107" w:rsidP="00404107">
      <w:pPr>
        <w:rPr>
          <w:lang w:val="pt-BR"/>
        </w:rPr>
      </w:pPr>
    </w:p>
    <w:p w:rsidR="00404107" w:rsidRPr="00404107" w:rsidRDefault="004A3831" w:rsidP="00404107">
      <w:pPr>
        <w:rPr>
          <w:lang w:val="pt-BR"/>
        </w:rPr>
      </w:pPr>
      <w:r w:rsidRPr="001419CC">
        <w:rPr>
          <w:lang w:val="pt-BR"/>
        </w:rPr>
        <w:t xml:space="preserve">Endereço - </w:t>
      </w:r>
      <w:r w:rsidR="00404107" w:rsidRPr="00404107">
        <w:rPr>
          <w:lang w:val="pt-BR"/>
        </w:rPr>
        <w:t>Praça Maria do Rosario, s/n,Centro, Rio Piracicaba/MG,  CEP:35940-000</w:t>
      </w:r>
    </w:p>
    <w:p w:rsidR="00404107" w:rsidRPr="00404107" w:rsidRDefault="00404107" w:rsidP="00404107">
      <w:pPr>
        <w:rPr>
          <w:lang w:val="pt-BR"/>
        </w:rPr>
      </w:pPr>
    </w:p>
    <w:p w:rsidR="004A3831" w:rsidRDefault="004A3831">
      <w:pPr>
        <w:spacing w:before="0"/>
        <w:rPr>
          <w:b/>
          <w:kern w:val="28"/>
          <w:sz w:val="28"/>
          <w:lang w:val="pt-BR"/>
        </w:rPr>
      </w:pPr>
      <w:r>
        <w:rPr>
          <w:lang w:val="pt-BR"/>
        </w:rPr>
        <w:br w:type="page"/>
      </w:r>
    </w:p>
    <w:p w:rsidR="00404107" w:rsidRPr="00404107" w:rsidRDefault="00404107" w:rsidP="00404107">
      <w:pPr>
        <w:pStyle w:val="Ttulo1"/>
        <w:rPr>
          <w:lang w:val="pt-BR"/>
        </w:rPr>
      </w:pPr>
      <w:bookmarkStart w:id="25" w:name="_Toc374015818"/>
      <w:r w:rsidRPr="00404107">
        <w:rPr>
          <w:lang w:val="pt-BR"/>
        </w:rPr>
        <w:lastRenderedPageBreak/>
        <w:t>Belo Horizonte– MG</w:t>
      </w:r>
      <w:bookmarkEnd w:id="25"/>
      <w:r w:rsidRPr="00404107">
        <w:rPr>
          <w:lang w:val="pt-BR"/>
        </w:rPr>
        <w:t xml:space="preserve"> </w:t>
      </w:r>
    </w:p>
    <w:p w:rsidR="00404107" w:rsidRDefault="00404107" w:rsidP="00404107">
      <w:pPr>
        <w:rPr>
          <w:lang w:val="pt-BR"/>
        </w:rPr>
      </w:pPr>
      <w:r w:rsidRPr="00404107">
        <w:rPr>
          <w:lang w:val="pt-BR"/>
        </w:rPr>
        <w:t>Estação Belo Horizonte</w:t>
      </w:r>
    </w:p>
    <w:p w:rsidR="004A3831" w:rsidRDefault="004A3831" w:rsidP="0040410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4A3831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4A3831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4A3831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 xml:space="preserve">à </w:t>
            </w:r>
            <w:r>
              <w:rPr>
                <w:b/>
                <w:bCs/>
                <w:lang w:val="pt-BR"/>
              </w:rPr>
              <w:t>Sexta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B51F2D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>
              <w:rPr>
                <w:lang w:val="pt-BR"/>
              </w:rPr>
              <w:t>06h</w:t>
            </w:r>
            <w:r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17h</w:t>
            </w:r>
          </w:p>
        </w:tc>
      </w:tr>
      <w:tr w:rsidR="004A3831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831" w:rsidRDefault="004A3831" w:rsidP="004A383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Sábado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831" w:rsidRPr="0086757F" w:rsidRDefault="004A3831" w:rsidP="00B51F2D">
            <w:pPr>
              <w:rPr>
                <w:lang w:val="pt-BR"/>
              </w:rPr>
            </w:pPr>
            <w:r>
              <w:rPr>
                <w:lang w:val="pt-BR"/>
              </w:rPr>
              <w:t xml:space="preserve"> 06h</w:t>
            </w:r>
            <w:r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15h</w:t>
            </w:r>
          </w:p>
        </w:tc>
      </w:tr>
      <w:tr w:rsidR="004A3831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831" w:rsidRDefault="004A3831" w:rsidP="004A383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Domingo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831" w:rsidRDefault="004A3831" w:rsidP="00B51F2D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Pr="004A3831">
              <w:rPr>
                <w:lang w:val="pt-BR"/>
              </w:rPr>
              <w:t>06h</w:t>
            </w:r>
            <w:r>
              <w:rPr>
                <w:lang w:val="pt-BR"/>
              </w:rPr>
              <w:t xml:space="preserve"> – </w:t>
            </w:r>
            <w:r w:rsidRPr="004A3831">
              <w:rPr>
                <w:lang w:val="pt-BR"/>
              </w:rPr>
              <w:t>12h</w:t>
            </w:r>
          </w:p>
        </w:tc>
      </w:tr>
    </w:tbl>
    <w:p w:rsidR="00404107" w:rsidRDefault="00404107" w:rsidP="00404107"/>
    <w:p w:rsidR="00404107" w:rsidRPr="00404107" w:rsidRDefault="004A3831" w:rsidP="00404107">
      <w:pPr>
        <w:rPr>
          <w:lang w:val="pt-BR"/>
        </w:rPr>
      </w:pPr>
      <w:r w:rsidRPr="001419CC">
        <w:rPr>
          <w:lang w:val="pt-BR"/>
        </w:rPr>
        <w:t xml:space="preserve">Endereço - Endereço - </w:t>
      </w:r>
      <w:r w:rsidR="00404107" w:rsidRPr="00404107">
        <w:rPr>
          <w:lang w:val="pt-BR"/>
        </w:rPr>
        <w:t>Rua Aarão Reis, 423, Praça da Estação, Centro, Belo Horizonte - MG, CEP: 30120-000</w:t>
      </w:r>
    </w:p>
    <w:p w:rsidR="00404107" w:rsidRPr="00404107" w:rsidRDefault="00404107" w:rsidP="00404107">
      <w:pPr>
        <w:rPr>
          <w:lang w:val="pt-BR"/>
        </w:rPr>
      </w:pPr>
    </w:p>
    <w:p w:rsidR="00404107" w:rsidRPr="00404107" w:rsidRDefault="00404107" w:rsidP="00404107">
      <w:pPr>
        <w:pStyle w:val="Ttulo1"/>
        <w:rPr>
          <w:lang w:val="pt-BR"/>
        </w:rPr>
      </w:pPr>
      <w:bookmarkStart w:id="26" w:name="_Toc374015819"/>
      <w:r w:rsidRPr="00404107">
        <w:rPr>
          <w:lang w:val="pt-BR"/>
        </w:rPr>
        <w:t>Barão de Cocais – MG</w:t>
      </w:r>
      <w:bookmarkEnd w:id="26"/>
      <w:r w:rsidRPr="00404107">
        <w:rPr>
          <w:lang w:val="pt-BR"/>
        </w:rPr>
        <w:t xml:space="preserve"> </w:t>
      </w:r>
    </w:p>
    <w:p w:rsidR="00404107" w:rsidRDefault="00404107" w:rsidP="00404107">
      <w:pPr>
        <w:rPr>
          <w:lang w:val="pt-BR"/>
        </w:rPr>
      </w:pPr>
      <w:r w:rsidRPr="00404107">
        <w:rPr>
          <w:lang w:val="pt-BR"/>
        </w:rPr>
        <w:t>Casa Lotérica Fada</w:t>
      </w:r>
    </w:p>
    <w:p w:rsidR="004A3831" w:rsidRDefault="004A3831" w:rsidP="0040410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4A3831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4A3831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à Sexta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B51F2D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Pr="004A3831">
              <w:rPr>
                <w:lang w:val="pt-BR"/>
              </w:rPr>
              <w:t>08h</w:t>
            </w:r>
            <w:r>
              <w:rPr>
                <w:lang w:val="pt-BR"/>
              </w:rPr>
              <w:t xml:space="preserve"> – </w:t>
            </w:r>
            <w:r w:rsidRPr="004A3831">
              <w:rPr>
                <w:lang w:val="pt-BR"/>
              </w:rPr>
              <w:t>17h</w:t>
            </w:r>
          </w:p>
        </w:tc>
      </w:tr>
      <w:tr w:rsidR="004A3831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831" w:rsidRDefault="004A3831" w:rsidP="00B51F2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Sábado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831" w:rsidRPr="0086757F" w:rsidRDefault="004A3831" w:rsidP="00B51F2D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Pr="004A3831">
              <w:rPr>
                <w:lang w:val="pt-BR"/>
              </w:rPr>
              <w:t>08h</w:t>
            </w:r>
            <w:r>
              <w:rPr>
                <w:lang w:val="pt-BR"/>
              </w:rPr>
              <w:t xml:space="preserve"> – </w:t>
            </w:r>
            <w:r w:rsidRPr="004A3831">
              <w:rPr>
                <w:lang w:val="pt-BR"/>
              </w:rPr>
              <w:t>12h</w:t>
            </w:r>
          </w:p>
        </w:tc>
      </w:tr>
      <w:tr w:rsidR="004A3831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831" w:rsidRDefault="004A3831" w:rsidP="00B51F2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Domingo e Feriados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3831" w:rsidRDefault="004A3831" w:rsidP="00B51F2D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Pr="004A3831">
              <w:rPr>
                <w:lang w:val="pt-BR"/>
              </w:rPr>
              <w:t>Não funciona</w:t>
            </w:r>
          </w:p>
        </w:tc>
      </w:tr>
    </w:tbl>
    <w:p w:rsidR="00404107" w:rsidRDefault="00404107" w:rsidP="00404107">
      <w:pPr>
        <w:rPr>
          <w:rFonts w:ascii="Tahoma" w:hAnsi="Tahoma" w:cs="Tahoma"/>
          <w:sz w:val="20"/>
          <w:lang w:eastAsia="pt-BR"/>
        </w:rPr>
      </w:pPr>
    </w:p>
    <w:p w:rsidR="00404107" w:rsidRPr="00404107" w:rsidRDefault="004A3831" w:rsidP="00404107">
      <w:pPr>
        <w:rPr>
          <w:lang w:val="pt-BR"/>
        </w:rPr>
      </w:pPr>
      <w:r w:rsidRPr="001419CC">
        <w:rPr>
          <w:lang w:val="pt-BR"/>
        </w:rPr>
        <w:t xml:space="preserve">Endereço - </w:t>
      </w:r>
      <w:r w:rsidR="00404107" w:rsidRPr="00404107">
        <w:rPr>
          <w:lang w:val="pt-BR"/>
        </w:rPr>
        <w:t>Avenida Getúlio Vargas, 707, Centro – Barão de Cocais</w:t>
      </w:r>
    </w:p>
    <w:p w:rsidR="00404107" w:rsidRDefault="00404107">
      <w:pPr>
        <w:spacing w:before="0"/>
        <w:rPr>
          <w:b/>
          <w:kern w:val="28"/>
          <w:sz w:val="28"/>
          <w:lang w:val="pt-BR"/>
        </w:rPr>
      </w:pPr>
    </w:p>
    <w:p w:rsidR="00404107" w:rsidRPr="00404107" w:rsidRDefault="00404107" w:rsidP="00404107">
      <w:pPr>
        <w:pStyle w:val="Ttulo1"/>
        <w:rPr>
          <w:lang w:val="pt-BR"/>
        </w:rPr>
      </w:pPr>
      <w:bookmarkStart w:id="27" w:name="_Toc374015820"/>
      <w:r w:rsidRPr="00404107">
        <w:rPr>
          <w:lang w:val="pt-BR"/>
        </w:rPr>
        <w:t>Vitória – ES</w:t>
      </w:r>
      <w:bookmarkEnd w:id="27"/>
      <w:r w:rsidRPr="00404107">
        <w:rPr>
          <w:lang w:val="pt-BR"/>
        </w:rPr>
        <w:t xml:space="preserve"> </w:t>
      </w:r>
    </w:p>
    <w:p w:rsidR="00404107" w:rsidRDefault="00404107" w:rsidP="00404107">
      <w:pPr>
        <w:rPr>
          <w:lang w:val="pt-BR"/>
        </w:rPr>
      </w:pPr>
      <w:r w:rsidRPr="00404107">
        <w:rPr>
          <w:lang w:val="pt-BR"/>
        </w:rPr>
        <w:t>Estrela Loterias</w:t>
      </w:r>
    </w:p>
    <w:p w:rsidR="004A3831" w:rsidRDefault="004A3831" w:rsidP="00404107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09"/>
        <w:gridCol w:w="7777"/>
      </w:tblGrid>
      <w:tr w:rsidR="004A3831" w:rsidRPr="0086757F" w:rsidTr="00B51F2D">
        <w:trPr>
          <w:trHeight w:val="195"/>
        </w:trPr>
        <w:tc>
          <w:tcPr>
            <w:tcW w:w="2709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Dia</w:t>
            </w:r>
          </w:p>
        </w:tc>
        <w:tc>
          <w:tcPr>
            <w:tcW w:w="7777" w:type="dxa"/>
            <w:shd w:val="clear" w:color="auto" w:fill="C5D8C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B51F2D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</w:tr>
      <w:tr w:rsidR="004A3831" w:rsidRPr="0086757F" w:rsidTr="00B51F2D">
        <w:trPr>
          <w:trHeight w:val="466"/>
        </w:trPr>
        <w:tc>
          <w:tcPr>
            <w:tcW w:w="2709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4A3831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</w:t>
            </w:r>
            <w:r w:rsidRPr="001419CC">
              <w:rPr>
                <w:b/>
                <w:bCs/>
                <w:lang w:val="pt-BR"/>
              </w:rPr>
              <w:t>eg</w:t>
            </w:r>
            <w:r>
              <w:rPr>
                <w:b/>
                <w:bCs/>
                <w:lang w:val="pt-BR"/>
              </w:rPr>
              <w:t>unda</w:t>
            </w:r>
            <w:r w:rsidRPr="001419CC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à</w:t>
            </w:r>
            <w:r>
              <w:rPr>
                <w:b/>
                <w:bCs/>
                <w:lang w:val="pt-BR"/>
              </w:rPr>
              <w:t xml:space="preserve"> Sábado</w:t>
            </w:r>
          </w:p>
        </w:tc>
        <w:tc>
          <w:tcPr>
            <w:tcW w:w="77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A3831" w:rsidRPr="0086757F" w:rsidRDefault="004A3831" w:rsidP="004A3831">
            <w:pPr>
              <w:rPr>
                <w:lang w:val="pt-BR"/>
              </w:rPr>
            </w:pPr>
            <w:r w:rsidRPr="0086757F">
              <w:rPr>
                <w:lang w:val="pt-BR"/>
              </w:rPr>
              <w:t xml:space="preserve"> </w:t>
            </w:r>
            <w:r w:rsidRPr="004A3831">
              <w:rPr>
                <w:lang w:val="pt-BR"/>
              </w:rPr>
              <w:t>08h</w:t>
            </w:r>
            <w:r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21</w:t>
            </w:r>
            <w:r w:rsidRPr="004A3831">
              <w:rPr>
                <w:lang w:val="pt-BR"/>
              </w:rPr>
              <w:t>h</w:t>
            </w:r>
          </w:p>
        </w:tc>
      </w:tr>
    </w:tbl>
    <w:p w:rsidR="00404107" w:rsidRPr="002C01C1" w:rsidRDefault="00404107" w:rsidP="00404107">
      <w:pPr>
        <w:rPr>
          <w:b/>
        </w:rPr>
      </w:pPr>
    </w:p>
    <w:p w:rsidR="00404107" w:rsidRPr="00404107" w:rsidRDefault="004A3831" w:rsidP="00404107">
      <w:pPr>
        <w:jc w:val="both"/>
        <w:rPr>
          <w:lang w:val="pt-BR"/>
        </w:rPr>
      </w:pPr>
      <w:r w:rsidRPr="001419CC">
        <w:rPr>
          <w:lang w:val="pt-BR"/>
        </w:rPr>
        <w:t xml:space="preserve">Endereço - </w:t>
      </w:r>
      <w:r w:rsidR="00404107" w:rsidRPr="00404107">
        <w:rPr>
          <w:lang w:val="pt-BR"/>
        </w:rPr>
        <w:t>Av. Nossa Senhora da Penha , Nº 2150 , Loja 05 - Centro Comercial Master Place Mall – Antigo Carrefour - Bairro Barro Vermelho , Vitória, Cep: 29.057-550</w:t>
      </w:r>
    </w:p>
    <w:p w:rsidR="00404107" w:rsidRPr="0086757F" w:rsidRDefault="00404107" w:rsidP="001419CC">
      <w:pPr>
        <w:rPr>
          <w:lang w:val="pt-BR"/>
        </w:rPr>
      </w:pPr>
    </w:p>
    <w:sectPr w:rsidR="00404107" w:rsidRPr="0086757F" w:rsidSect="00DF7C11">
      <w:headerReference w:type="default" r:id="rId13"/>
      <w:footerReference w:type="default" r:id="rId14"/>
      <w:type w:val="continuous"/>
      <w:pgSz w:w="11909" w:h="16834" w:code="9"/>
      <w:pgMar w:top="461" w:right="720" w:bottom="720" w:left="720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CFF" w:rsidRDefault="00BD3CFF">
      <w:r>
        <w:separator/>
      </w:r>
    </w:p>
  </w:endnote>
  <w:endnote w:type="continuationSeparator" w:id="0">
    <w:p w:rsidR="00BD3CFF" w:rsidRDefault="00BD3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57F" w:rsidRPr="001A23CD" w:rsidRDefault="006600C4">
    <w:pPr>
      <w:tabs>
        <w:tab w:val="center" w:pos="4950"/>
        <w:tab w:val="right" w:pos="9630"/>
      </w:tabs>
      <w:rPr>
        <w:sz w:val="18"/>
        <w:lang w:val="pt-BR"/>
      </w:rPr>
    </w:pPr>
    <w:r>
      <w:rPr>
        <w:sz w:val="18"/>
        <w:lang w:val="pt-BR"/>
      </w:rPr>
      <w:t>Horário de Funcionamento SGP Web</w:t>
    </w:r>
    <w:r w:rsidR="0086757F" w:rsidRPr="001A23CD">
      <w:rPr>
        <w:sz w:val="18"/>
        <w:lang w:val="pt-BR"/>
      </w:rPr>
      <w:tab/>
      <w:t xml:space="preserve">Page </w:t>
    </w:r>
    <w:r w:rsidR="0086757F">
      <w:rPr>
        <w:sz w:val="18"/>
      </w:rPr>
      <w:fldChar w:fldCharType="begin"/>
    </w:r>
    <w:r w:rsidR="0086757F" w:rsidRPr="001A23CD">
      <w:rPr>
        <w:sz w:val="18"/>
        <w:lang w:val="pt-BR"/>
      </w:rPr>
      <w:instrText xml:space="preserve"> PAGE </w:instrText>
    </w:r>
    <w:r w:rsidR="0086757F">
      <w:rPr>
        <w:sz w:val="18"/>
      </w:rPr>
      <w:fldChar w:fldCharType="separate"/>
    </w:r>
    <w:r>
      <w:rPr>
        <w:noProof/>
        <w:sz w:val="18"/>
        <w:lang w:val="pt-BR"/>
      </w:rPr>
      <w:t>1</w:t>
    </w:r>
    <w:r w:rsidR="0086757F">
      <w:rPr>
        <w:sz w:val="18"/>
      </w:rPr>
      <w:fldChar w:fldCharType="end"/>
    </w:r>
    <w:r w:rsidR="0086757F" w:rsidRPr="001A23CD">
      <w:rPr>
        <w:sz w:val="18"/>
        <w:lang w:val="pt-BR"/>
      </w:rPr>
      <w:t xml:space="preserve"> of </w:t>
    </w:r>
    <w:r w:rsidR="0086757F">
      <w:rPr>
        <w:sz w:val="18"/>
      </w:rPr>
      <w:fldChar w:fldCharType="begin"/>
    </w:r>
    <w:r w:rsidR="0086757F" w:rsidRPr="001A23CD">
      <w:rPr>
        <w:sz w:val="18"/>
        <w:lang w:val="pt-BR"/>
      </w:rPr>
      <w:instrText xml:space="preserve"> NUMPAGES </w:instrText>
    </w:r>
    <w:r w:rsidR="0086757F">
      <w:rPr>
        <w:sz w:val="18"/>
      </w:rPr>
      <w:fldChar w:fldCharType="separate"/>
    </w:r>
    <w:r>
      <w:rPr>
        <w:noProof/>
        <w:sz w:val="18"/>
        <w:lang w:val="pt-BR"/>
      </w:rPr>
      <w:t>10</w:t>
    </w:r>
    <w:r w:rsidR="0086757F">
      <w:rPr>
        <w:sz w:val="18"/>
      </w:rPr>
      <w:fldChar w:fldCharType="end"/>
    </w:r>
    <w:r w:rsidR="0086757F" w:rsidRPr="001A23CD">
      <w:rPr>
        <w:sz w:val="18"/>
        <w:lang w:val="pt-BR"/>
      </w:rPr>
      <w:tab/>
    </w:r>
    <w:r w:rsidR="0086757F">
      <w:rPr>
        <w:snapToGrid w:val="0"/>
        <w:sz w:val="18"/>
        <w:lang w:val="pt-BR"/>
      </w:rPr>
      <w:t>Criado em</w:t>
    </w:r>
    <w:r w:rsidR="0086757F" w:rsidRPr="001A23CD">
      <w:rPr>
        <w:snapToGrid w:val="0"/>
        <w:sz w:val="18"/>
        <w:lang w:val="pt-BR"/>
      </w:rPr>
      <w:t xml:space="preserve"> </w:t>
    </w:r>
    <w:r w:rsidR="00E02746">
      <w:rPr>
        <w:snapToGrid w:val="0"/>
        <w:sz w:val="18"/>
        <w:lang w:val="pt-BR"/>
      </w:rPr>
      <w:t>04</w:t>
    </w:r>
    <w:r w:rsidR="0086757F">
      <w:rPr>
        <w:snapToGrid w:val="0"/>
        <w:sz w:val="18"/>
        <w:lang w:val="pt-BR"/>
      </w:rPr>
      <w:t>/1</w:t>
    </w:r>
    <w:r w:rsidR="00E02746">
      <w:rPr>
        <w:snapToGrid w:val="0"/>
        <w:sz w:val="18"/>
        <w:lang w:val="pt-BR"/>
      </w:rPr>
      <w:t>2</w:t>
    </w:r>
    <w:r w:rsidR="0086757F">
      <w:rPr>
        <w:snapToGrid w:val="0"/>
        <w:sz w:val="18"/>
        <w:lang w:val="pt-BR"/>
      </w:rPr>
      <w:t xml:space="preserve">/2013 </w:t>
    </w:r>
  </w:p>
  <w:p w:rsidR="0086757F" w:rsidRPr="006F405F" w:rsidRDefault="0086757F" w:rsidP="00790FF9">
    <w:pPr>
      <w:pStyle w:val="Rodap"/>
      <w:tabs>
        <w:tab w:val="clear" w:pos="4320"/>
        <w:tab w:val="clear" w:pos="8640"/>
        <w:tab w:val="center" w:pos="4419"/>
        <w:tab w:val="right" w:pos="8838"/>
      </w:tabs>
      <w:spacing w:before="0"/>
      <w:rPr>
        <w:rFonts w:ascii="Arial" w:hAnsi="Arial"/>
        <w:sz w:val="16"/>
        <w:lang w:val="en-US" w:eastAsia="pt-BR"/>
      </w:rPr>
    </w:pPr>
    <w:r w:rsidRPr="00FA49E0">
      <w:rPr>
        <w:rFonts w:ascii="Arial" w:hAnsi="Arial"/>
        <w:sz w:val="16"/>
        <w:lang w:val="en-US" w:eastAsia="pt-BR"/>
      </w:rPr>
      <w:t xml:space="preserve">Accenture Confidential. </w:t>
    </w:r>
    <w:r w:rsidRPr="006F405F">
      <w:rPr>
        <w:rFonts w:ascii="Arial" w:hAnsi="Arial"/>
        <w:sz w:val="16"/>
        <w:lang w:val="en-US" w:eastAsia="pt-BR"/>
      </w:rPr>
      <w:t>For internal Use Only.</w:t>
    </w:r>
  </w:p>
  <w:p w:rsidR="0086757F" w:rsidRPr="006F405F" w:rsidRDefault="0086757F" w:rsidP="00120B8F">
    <w:pPr>
      <w:pStyle w:val="Rodap"/>
      <w:tabs>
        <w:tab w:val="clear" w:pos="4320"/>
        <w:tab w:val="clear" w:pos="8640"/>
        <w:tab w:val="center" w:pos="4419"/>
        <w:tab w:val="right" w:pos="8838"/>
      </w:tabs>
      <w:spacing w:before="0"/>
      <w:rPr>
        <w:rFonts w:ascii="Arial" w:hAnsi="Arial"/>
        <w:sz w:val="16"/>
        <w:lang w:val="en-US" w:eastAsia="pt-BR"/>
      </w:rPr>
    </w:pPr>
    <w:r w:rsidRPr="006F405F">
      <w:rPr>
        <w:rFonts w:ascii="Arial" w:hAnsi="Arial"/>
        <w:sz w:val="16"/>
        <w:lang w:val="en-US" w:eastAsia="pt-BR"/>
      </w:rPr>
      <w:t>Copyright © 2006 Accenture. All Rights Reserved.</w:t>
    </w:r>
  </w:p>
  <w:p w:rsidR="0086757F" w:rsidRDefault="0086757F">
    <w:pPr>
      <w:tabs>
        <w:tab w:val="left" w:pos="88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CFF" w:rsidRDefault="00BD3CFF">
      <w:r>
        <w:separator/>
      </w:r>
    </w:p>
  </w:footnote>
  <w:footnote w:type="continuationSeparator" w:id="0">
    <w:p w:rsidR="00BD3CFF" w:rsidRDefault="00BD3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57F" w:rsidRDefault="0086757F" w:rsidP="00DF7C11">
    <w:pPr>
      <w:tabs>
        <w:tab w:val="left" w:pos="4470"/>
      </w:tabs>
    </w:pPr>
    <w:r>
      <w:rPr>
        <w:noProof/>
        <w:lang w:val="pt-BR" w:eastAsia="pt-BR"/>
      </w:rPr>
      <w:drawing>
        <wp:anchor distT="0" distB="0" distL="114300" distR="114300" simplePos="0" relativeHeight="251657216" behindDoc="0" locked="0" layoutInCell="1" allowOverlap="1" wp14:anchorId="55BAE56C" wp14:editId="7E00320D">
          <wp:simplePos x="0" y="0"/>
          <wp:positionH relativeFrom="column">
            <wp:posOffset>4739640</wp:posOffset>
          </wp:positionH>
          <wp:positionV relativeFrom="paragraph">
            <wp:posOffset>-125730</wp:posOffset>
          </wp:positionV>
          <wp:extent cx="1371600" cy="387985"/>
          <wp:effectExtent l="1905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87985"/>
                  </a:xfrm>
                  <a:prstGeom prst="rect">
                    <a:avLst/>
                  </a:prstGeom>
                  <a:noFill/>
                  <a:ln w="12700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</w:p>
  <w:p w:rsidR="0086757F" w:rsidRPr="0046280F" w:rsidRDefault="0086757F" w:rsidP="0046280F">
    <w:r>
      <w:t>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53CA"/>
    <w:multiLevelType w:val="hybridMultilevel"/>
    <w:tmpl w:val="753ABC0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B12AA"/>
    <w:multiLevelType w:val="hybridMultilevel"/>
    <w:tmpl w:val="A886B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43078"/>
    <w:multiLevelType w:val="hybridMultilevel"/>
    <w:tmpl w:val="C4687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11F0F"/>
    <w:multiLevelType w:val="hybridMultilevel"/>
    <w:tmpl w:val="95460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E6075"/>
    <w:multiLevelType w:val="hybridMultilevel"/>
    <w:tmpl w:val="F844C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214A7"/>
    <w:multiLevelType w:val="hybridMultilevel"/>
    <w:tmpl w:val="02E2F5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9B2F82"/>
    <w:multiLevelType w:val="hybridMultilevel"/>
    <w:tmpl w:val="9C18CC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F3948"/>
    <w:multiLevelType w:val="hybridMultilevel"/>
    <w:tmpl w:val="87BE056E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1EC177EC"/>
    <w:multiLevelType w:val="hybridMultilevel"/>
    <w:tmpl w:val="3BFA4AD0"/>
    <w:lvl w:ilvl="0" w:tplc="999A2FC0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8D7DA6"/>
    <w:multiLevelType w:val="hybridMultilevel"/>
    <w:tmpl w:val="3B6AB05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4749AA"/>
    <w:multiLevelType w:val="hybridMultilevel"/>
    <w:tmpl w:val="938CC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E455B3"/>
    <w:multiLevelType w:val="multilevel"/>
    <w:tmpl w:val="49EC348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  <w:rPr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304"/>
        </w:tabs>
        <w:ind w:left="230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D037A3A"/>
    <w:multiLevelType w:val="hybridMultilevel"/>
    <w:tmpl w:val="A4A0F82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3C7A476C"/>
    <w:multiLevelType w:val="hybridMultilevel"/>
    <w:tmpl w:val="79285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D51442"/>
    <w:multiLevelType w:val="hybridMultilevel"/>
    <w:tmpl w:val="F6C226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B520AE"/>
    <w:multiLevelType w:val="hybridMultilevel"/>
    <w:tmpl w:val="59BE61BC"/>
    <w:lvl w:ilvl="0" w:tplc="F3B62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8D0A5C"/>
    <w:multiLevelType w:val="hybridMultilevel"/>
    <w:tmpl w:val="25EE7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6326CF"/>
    <w:multiLevelType w:val="hybridMultilevel"/>
    <w:tmpl w:val="23B4191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597F2297"/>
    <w:multiLevelType w:val="hybridMultilevel"/>
    <w:tmpl w:val="7E1687F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75CD79C8"/>
    <w:multiLevelType w:val="hybridMultilevel"/>
    <w:tmpl w:val="36BE7EFE"/>
    <w:lvl w:ilvl="0" w:tplc="F3B62D7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B668E"/>
    <w:multiLevelType w:val="hybridMultilevel"/>
    <w:tmpl w:val="22880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23601"/>
    <w:multiLevelType w:val="hybridMultilevel"/>
    <w:tmpl w:val="04741A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21"/>
  </w:num>
  <w:num w:numId="4">
    <w:abstractNumId w:val="13"/>
  </w:num>
  <w:num w:numId="5">
    <w:abstractNumId w:val="14"/>
  </w:num>
  <w:num w:numId="6">
    <w:abstractNumId w:val="15"/>
  </w:num>
  <w:num w:numId="7">
    <w:abstractNumId w:val="10"/>
  </w:num>
  <w:num w:numId="8">
    <w:abstractNumId w:val="4"/>
  </w:num>
  <w:num w:numId="9">
    <w:abstractNumId w:val="2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5"/>
  </w:num>
  <w:num w:numId="13">
    <w:abstractNumId w:val="1"/>
  </w:num>
  <w:num w:numId="14">
    <w:abstractNumId w:val="17"/>
  </w:num>
  <w:num w:numId="15">
    <w:abstractNumId w:val="18"/>
  </w:num>
  <w:num w:numId="16">
    <w:abstractNumId w:val="12"/>
  </w:num>
  <w:num w:numId="17">
    <w:abstractNumId w:val="3"/>
  </w:num>
  <w:num w:numId="18">
    <w:abstractNumId w:val="20"/>
  </w:num>
  <w:num w:numId="19">
    <w:abstractNumId w:val="9"/>
  </w:num>
  <w:num w:numId="20">
    <w:abstractNumId w:val="7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</w:num>
  <w:num w:numId="24">
    <w:abstractNumId w:val="0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pt-BR" w:vendorID="64" w:dllVersion="131078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1D"/>
    <w:rsid w:val="00000311"/>
    <w:rsid w:val="000004F9"/>
    <w:rsid w:val="00000F57"/>
    <w:rsid w:val="0000159D"/>
    <w:rsid w:val="000051AA"/>
    <w:rsid w:val="00005B11"/>
    <w:rsid w:val="000060CC"/>
    <w:rsid w:val="000068B8"/>
    <w:rsid w:val="00011622"/>
    <w:rsid w:val="00013C4A"/>
    <w:rsid w:val="00015EFA"/>
    <w:rsid w:val="00020473"/>
    <w:rsid w:val="00020571"/>
    <w:rsid w:val="0002341B"/>
    <w:rsid w:val="00024217"/>
    <w:rsid w:val="00024C37"/>
    <w:rsid w:val="00026162"/>
    <w:rsid w:val="00026725"/>
    <w:rsid w:val="000267B8"/>
    <w:rsid w:val="00026BA8"/>
    <w:rsid w:val="00026D21"/>
    <w:rsid w:val="00027743"/>
    <w:rsid w:val="00031AA1"/>
    <w:rsid w:val="00031BD5"/>
    <w:rsid w:val="0003283A"/>
    <w:rsid w:val="0003316E"/>
    <w:rsid w:val="00033ECB"/>
    <w:rsid w:val="00035A47"/>
    <w:rsid w:val="00035F9A"/>
    <w:rsid w:val="000361FF"/>
    <w:rsid w:val="00036537"/>
    <w:rsid w:val="00037E99"/>
    <w:rsid w:val="00040003"/>
    <w:rsid w:val="00040D65"/>
    <w:rsid w:val="00042BC3"/>
    <w:rsid w:val="000433A0"/>
    <w:rsid w:val="00043DD0"/>
    <w:rsid w:val="00043FEE"/>
    <w:rsid w:val="00045E0C"/>
    <w:rsid w:val="00046852"/>
    <w:rsid w:val="00051687"/>
    <w:rsid w:val="00052A20"/>
    <w:rsid w:val="00054419"/>
    <w:rsid w:val="000548EA"/>
    <w:rsid w:val="000571B0"/>
    <w:rsid w:val="00057926"/>
    <w:rsid w:val="00057B8B"/>
    <w:rsid w:val="0006752D"/>
    <w:rsid w:val="00067564"/>
    <w:rsid w:val="000707D8"/>
    <w:rsid w:val="00070CE7"/>
    <w:rsid w:val="00071D42"/>
    <w:rsid w:val="00072028"/>
    <w:rsid w:val="00072DB4"/>
    <w:rsid w:val="00074405"/>
    <w:rsid w:val="00075F0F"/>
    <w:rsid w:val="00077709"/>
    <w:rsid w:val="00077EFB"/>
    <w:rsid w:val="00081978"/>
    <w:rsid w:val="0008306F"/>
    <w:rsid w:val="0008403F"/>
    <w:rsid w:val="00085B21"/>
    <w:rsid w:val="00087F2E"/>
    <w:rsid w:val="0009108B"/>
    <w:rsid w:val="000910AF"/>
    <w:rsid w:val="000914A2"/>
    <w:rsid w:val="00091BD3"/>
    <w:rsid w:val="00091CD3"/>
    <w:rsid w:val="00092662"/>
    <w:rsid w:val="00094E9B"/>
    <w:rsid w:val="00095680"/>
    <w:rsid w:val="0009589F"/>
    <w:rsid w:val="000965E4"/>
    <w:rsid w:val="00097122"/>
    <w:rsid w:val="000A1791"/>
    <w:rsid w:val="000A3963"/>
    <w:rsid w:val="000A553D"/>
    <w:rsid w:val="000A55B7"/>
    <w:rsid w:val="000A61FD"/>
    <w:rsid w:val="000A636D"/>
    <w:rsid w:val="000A6FA1"/>
    <w:rsid w:val="000A7B6B"/>
    <w:rsid w:val="000B1C05"/>
    <w:rsid w:val="000B2D7A"/>
    <w:rsid w:val="000B5D6A"/>
    <w:rsid w:val="000B6566"/>
    <w:rsid w:val="000C0D84"/>
    <w:rsid w:val="000C162C"/>
    <w:rsid w:val="000C1B85"/>
    <w:rsid w:val="000C228A"/>
    <w:rsid w:val="000C5FE6"/>
    <w:rsid w:val="000C792B"/>
    <w:rsid w:val="000C7E4A"/>
    <w:rsid w:val="000D04EA"/>
    <w:rsid w:val="000D1433"/>
    <w:rsid w:val="000D1776"/>
    <w:rsid w:val="000D1A2C"/>
    <w:rsid w:val="000D2FE1"/>
    <w:rsid w:val="000D33B5"/>
    <w:rsid w:val="000D38F7"/>
    <w:rsid w:val="000D3A15"/>
    <w:rsid w:val="000D3CE8"/>
    <w:rsid w:val="000D3D8D"/>
    <w:rsid w:val="000D3F28"/>
    <w:rsid w:val="000D40F3"/>
    <w:rsid w:val="000D744E"/>
    <w:rsid w:val="000E1326"/>
    <w:rsid w:val="000E1BA2"/>
    <w:rsid w:val="000E334D"/>
    <w:rsid w:val="000E3CC6"/>
    <w:rsid w:val="000E431E"/>
    <w:rsid w:val="000E4833"/>
    <w:rsid w:val="000E5218"/>
    <w:rsid w:val="000E5970"/>
    <w:rsid w:val="000E6D4A"/>
    <w:rsid w:val="000E7739"/>
    <w:rsid w:val="000F00E3"/>
    <w:rsid w:val="000F1039"/>
    <w:rsid w:val="000F2828"/>
    <w:rsid w:val="000F74B3"/>
    <w:rsid w:val="00100BA1"/>
    <w:rsid w:val="00101022"/>
    <w:rsid w:val="001029C3"/>
    <w:rsid w:val="0010389C"/>
    <w:rsid w:val="00104E02"/>
    <w:rsid w:val="001052F0"/>
    <w:rsid w:val="00105BA9"/>
    <w:rsid w:val="001106BC"/>
    <w:rsid w:val="0011373D"/>
    <w:rsid w:val="00113E2A"/>
    <w:rsid w:val="00114B9F"/>
    <w:rsid w:val="001159FB"/>
    <w:rsid w:val="00115CBD"/>
    <w:rsid w:val="00115EAB"/>
    <w:rsid w:val="001161F3"/>
    <w:rsid w:val="00117F58"/>
    <w:rsid w:val="00120B8F"/>
    <w:rsid w:val="00121F28"/>
    <w:rsid w:val="0012289D"/>
    <w:rsid w:val="00124494"/>
    <w:rsid w:val="001267F6"/>
    <w:rsid w:val="00127773"/>
    <w:rsid w:val="001302EE"/>
    <w:rsid w:val="001305BA"/>
    <w:rsid w:val="00130F8E"/>
    <w:rsid w:val="00132349"/>
    <w:rsid w:val="001324EB"/>
    <w:rsid w:val="00133184"/>
    <w:rsid w:val="001333B7"/>
    <w:rsid w:val="0013377D"/>
    <w:rsid w:val="001347C9"/>
    <w:rsid w:val="001419CC"/>
    <w:rsid w:val="00141B10"/>
    <w:rsid w:val="00142032"/>
    <w:rsid w:val="00142888"/>
    <w:rsid w:val="001428B4"/>
    <w:rsid w:val="0014342E"/>
    <w:rsid w:val="00143C8D"/>
    <w:rsid w:val="00144DD3"/>
    <w:rsid w:val="00145415"/>
    <w:rsid w:val="001461C1"/>
    <w:rsid w:val="00146F4A"/>
    <w:rsid w:val="00147560"/>
    <w:rsid w:val="00151971"/>
    <w:rsid w:val="00151ECD"/>
    <w:rsid w:val="00152290"/>
    <w:rsid w:val="0015240E"/>
    <w:rsid w:val="00155EF3"/>
    <w:rsid w:val="00156452"/>
    <w:rsid w:val="00157133"/>
    <w:rsid w:val="0015790A"/>
    <w:rsid w:val="001623BE"/>
    <w:rsid w:val="00162E11"/>
    <w:rsid w:val="00163ADD"/>
    <w:rsid w:val="00164527"/>
    <w:rsid w:val="00164BFB"/>
    <w:rsid w:val="00164D41"/>
    <w:rsid w:val="00164FD9"/>
    <w:rsid w:val="001657CC"/>
    <w:rsid w:val="00165D34"/>
    <w:rsid w:val="0016657F"/>
    <w:rsid w:val="00166B80"/>
    <w:rsid w:val="00166BF5"/>
    <w:rsid w:val="00166EE8"/>
    <w:rsid w:val="00167E91"/>
    <w:rsid w:val="00170F83"/>
    <w:rsid w:val="001734B3"/>
    <w:rsid w:val="0017357C"/>
    <w:rsid w:val="0017358B"/>
    <w:rsid w:val="00173853"/>
    <w:rsid w:val="0017389D"/>
    <w:rsid w:val="001740BE"/>
    <w:rsid w:val="00174436"/>
    <w:rsid w:val="00174A9E"/>
    <w:rsid w:val="00177407"/>
    <w:rsid w:val="001802A3"/>
    <w:rsid w:val="00180C09"/>
    <w:rsid w:val="00181F96"/>
    <w:rsid w:val="0018226E"/>
    <w:rsid w:val="00183B0B"/>
    <w:rsid w:val="00183F18"/>
    <w:rsid w:val="001859F8"/>
    <w:rsid w:val="00185F70"/>
    <w:rsid w:val="00186F1C"/>
    <w:rsid w:val="0018737B"/>
    <w:rsid w:val="00190ABA"/>
    <w:rsid w:val="00190BDD"/>
    <w:rsid w:val="00191C64"/>
    <w:rsid w:val="001948F7"/>
    <w:rsid w:val="00194F96"/>
    <w:rsid w:val="0019687B"/>
    <w:rsid w:val="0019724E"/>
    <w:rsid w:val="001A01D8"/>
    <w:rsid w:val="001A1D96"/>
    <w:rsid w:val="001A23CD"/>
    <w:rsid w:val="001A325A"/>
    <w:rsid w:val="001A3428"/>
    <w:rsid w:val="001A4152"/>
    <w:rsid w:val="001A49B5"/>
    <w:rsid w:val="001A725B"/>
    <w:rsid w:val="001B2986"/>
    <w:rsid w:val="001B3012"/>
    <w:rsid w:val="001B3205"/>
    <w:rsid w:val="001B4572"/>
    <w:rsid w:val="001B5BB9"/>
    <w:rsid w:val="001B5CAE"/>
    <w:rsid w:val="001B60F0"/>
    <w:rsid w:val="001C0BD1"/>
    <w:rsid w:val="001C3B23"/>
    <w:rsid w:val="001C3FA1"/>
    <w:rsid w:val="001C5668"/>
    <w:rsid w:val="001C5D3B"/>
    <w:rsid w:val="001C6103"/>
    <w:rsid w:val="001C635D"/>
    <w:rsid w:val="001C640B"/>
    <w:rsid w:val="001C6E5F"/>
    <w:rsid w:val="001C710E"/>
    <w:rsid w:val="001D145E"/>
    <w:rsid w:val="001D363F"/>
    <w:rsid w:val="001D54E5"/>
    <w:rsid w:val="001D572F"/>
    <w:rsid w:val="001D5E34"/>
    <w:rsid w:val="001D615B"/>
    <w:rsid w:val="001E0FB1"/>
    <w:rsid w:val="001E1160"/>
    <w:rsid w:val="001E2758"/>
    <w:rsid w:val="001E2F61"/>
    <w:rsid w:val="001E40A3"/>
    <w:rsid w:val="001E4296"/>
    <w:rsid w:val="001E523B"/>
    <w:rsid w:val="001E672E"/>
    <w:rsid w:val="001E71E8"/>
    <w:rsid w:val="001E7607"/>
    <w:rsid w:val="001F0F75"/>
    <w:rsid w:val="001F1780"/>
    <w:rsid w:val="001F1EC1"/>
    <w:rsid w:val="001F2145"/>
    <w:rsid w:val="001F3061"/>
    <w:rsid w:val="001F3788"/>
    <w:rsid w:val="001F5925"/>
    <w:rsid w:val="002022DC"/>
    <w:rsid w:val="00202793"/>
    <w:rsid w:val="00202D6E"/>
    <w:rsid w:val="00203026"/>
    <w:rsid w:val="00203202"/>
    <w:rsid w:val="002062C1"/>
    <w:rsid w:val="002077CD"/>
    <w:rsid w:val="0021037F"/>
    <w:rsid w:val="002120B0"/>
    <w:rsid w:val="0021210B"/>
    <w:rsid w:val="002121D9"/>
    <w:rsid w:val="002147C7"/>
    <w:rsid w:val="00215DC6"/>
    <w:rsid w:val="002165B9"/>
    <w:rsid w:val="002166FC"/>
    <w:rsid w:val="002177C6"/>
    <w:rsid w:val="0022104E"/>
    <w:rsid w:val="002216FB"/>
    <w:rsid w:val="00221D4A"/>
    <w:rsid w:val="002230EB"/>
    <w:rsid w:val="00223CFE"/>
    <w:rsid w:val="00225EF7"/>
    <w:rsid w:val="00226F2E"/>
    <w:rsid w:val="002273FD"/>
    <w:rsid w:val="00230339"/>
    <w:rsid w:val="00231478"/>
    <w:rsid w:val="00231A7B"/>
    <w:rsid w:val="00232765"/>
    <w:rsid w:val="00232D45"/>
    <w:rsid w:val="002368EF"/>
    <w:rsid w:val="002401DB"/>
    <w:rsid w:val="002404F6"/>
    <w:rsid w:val="002419BC"/>
    <w:rsid w:val="0024259D"/>
    <w:rsid w:val="00243312"/>
    <w:rsid w:val="00243322"/>
    <w:rsid w:val="00243866"/>
    <w:rsid w:val="00244F53"/>
    <w:rsid w:val="0024682A"/>
    <w:rsid w:val="002474DF"/>
    <w:rsid w:val="00250405"/>
    <w:rsid w:val="002508DA"/>
    <w:rsid w:val="002512F6"/>
    <w:rsid w:val="002512FB"/>
    <w:rsid w:val="00251542"/>
    <w:rsid w:val="00251753"/>
    <w:rsid w:val="00251C6A"/>
    <w:rsid w:val="00251DDC"/>
    <w:rsid w:val="00255B93"/>
    <w:rsid w:val="00255E00"/>
    <w:rsid w:val="00257329"/>
    <w:rsid w:val="0025766C"/>
    <w:rsid w:val="00260200"/>
    <w:rsid w:val="002608C3"/>
    <w:rsid w:val="00265859"/>
    <w:rsid w:val="00266349"/>
    <w:rsid w:val="00266A84"/>
    <w:rsid w:val="00267FA5"/>
    <w:rsid w:val="00270A24"/>
    <w:rsid w:val="002737FF"/>
    <w:rsid w:val="002739DA"/>
    <w:rsid w:val="00273C1E"/>
    <w:rsid w:val="00273EAA"/>
    <w:rsid w:val="00275F2C"/>
    <w:rsid w:val="00276ED2"/>
    <w:rsid w:val="002778F6"/>
    <w:rsid w:val="002803DF"/>
    <w:rsid w:val="00280746"/>
    <w:rsid w:val="002807BE"/>
    <w:rsid w:val="0028196B"/>
    <w:rsid w:val="00281F6E"/>
    <w:rsid w:val="002824FB"/>
    <w:rsid w:val="002866D0"/>
    <w:rsid w:val="00287ADB"/>
    <w:rsid w:val="00287BB1"/>
    <w:rsid w:val="00287C96"/>
    <w:rsid w:val="00287CF0"/>
    <w:rsid w:val="00290EE1"/>
    <w:rsid w:val="00293EB4"/>
    <w:rsid w:val="00294F67"/>
    <w:rsid w:val="0029543A"/>
    <w:rsid w:val="002957C6"/>
    <w:rsid w:val="002958D0"/>
    <w:rsid w:val="00296420"/>
    <w:rsid w:val="002A440E"/>
    <w:rsid w:val="002A4F82"/>
    <w:rsid w:val="002A5C44"/>
    <w:rsid w:val="002A6938"/>
    <w:rsid w:val="002A6EF3"/>
    <w:rsid w:val="002B12A7"/>
    <w:rsid w:val="002B2EA8"/>
    <w:rsid w:val="002B5863"/>
    <w:rsid w:val="002B5A7F"/>
    <w:rsid w:val="002B6A14"/>
    <w:rsid w:val="002B7492"/>
    <w:rsid w:val="002C0000"/>
    <w:rsid w:val="002C066F"/>
    <w:rsid w:val="002C1624"/>
    <w:rsid w:val="002C21C9"/>
    <w:rsid w:val="002C34CC"/>
    <w:rsid w:val="002C3C26"/>
    <w:rsid w:val="002C3FF3"/>
    <w:rsid w:val="002C534E"/>
    <w:rsid w:val="002C6E5D"/>
    <w:rsid w:val="002D13A1"/>
    <w:rsid w:val="002D1C20"/>
    <w:rsid w:val="002D1D0D"/>
    <w:rsid w:val="002D21A4"/>
    <w:rsid w:val="002D2BD7"/>
    <w:rsid w:val="002D346B"/>
    <w:rsid w:val="002D43EB"/>
    <w:rsid w:val="002D6101"/>
    <w:rsid w:val="002D6F1C"/>
    <w:rsid w:val="002D7815"/>
    <w:rsid w:val="002E012D"/>
    <w:rsid w:val="002E0720"/>
    <w:rsid w:val="002E1059"/>
    <w:rsid w:val="002E2145"/>
    <w:rsid w:val="002E2959"/>
    <w:rsid w:val="002E2C9C"/>
    <w:rsid w:val="002E3712"/>
    <w:rsid w:val="002E3E74"/>
    <w:rsid w:val="002E4409"/>
    <w:rsid w:val="002E5C91"/>
    <w:rsid w:val="002E6900"/>
    <w:rsid w:val="002E7B32"/>
    <w:rsid w:val="002F0E98"/>
    <w:rsid w:val="002F333E"/>
    <w:rsid w:val="002F4D95"/>
    <w:rsid w:val="002F4E5E"/>
    <w:rsid w:val="002F508D"/>
    <w:rsid w:val="003012F3"/>
    <w:rsid w:val="0030348A"/>
    <w:rsid w:val="003041A7"/>
    <w:rsid w:val="0030473B"/>
    <w:rsid w:val="00306AF7"/>
    <w:rsid w:val="00307A7C"/>
    <w:rsid w:val="00311918"/>
    <w:rsid w:val="00311D5D"/>
    <w:rsid w:val="00311F27"/>
    <w:rsid w:val="003122F1"/>
    <w:rsid w:val="00312DEC"/>
    <w:rsid w:val="0031366F"/>
    <w:rsid w:val="0031393D"/>
    <w:rsid w:val="00316E0E"/>
    <w:rsid w:val="00317F94"/>
    <w:rsid w:val="003210C8"/>
    <w:rsid w:val="00321526"/>
    <w:rsid w:val="003222F1"/>
    <w:rsid w:val="00322E28"/>
    <w:rsid w:val="00323973"/>
    <w:rsid w:val="0032488D"/>
    <w:rsid w:val="0032520E"/>
    <w:rsid w:val="00326F07"/>
    <w:rsid w:val="00327DA5"/>
    <w:rsid w:val="003303F0"/>
    <w:rsid w:val="0033129F"/>
    <w:rsid w:val="003312E9"/>
    <w:rsid w:val="0033181A"/>
    <w:rsid w:val="00332613"/>
    <w:rsid w:val="00334F17"/>
    <w:rsid w:val="003357BF"/>
    <w:rsid w:val="00335B20"/>
    <w:rsid w:val="003365AB"/>
    <w:rsid w:val="0033764E"/>
    <w:rsid w:val="003378D6"/>
    <w:rsid w:val="00341957"/>
    <w:rsid w:val="00342301"/>
    <w:rsid w:val="00342539"/>
    <w:rsid w:val="00342545"/>
    <w:rsid w:val="00342ABF"/>
    <w:rsid w:val="0034326A"/>
    <w:rsid w:val="00345C22"/>
    <w:rsid w:val="0034616D"/>
    <w:rsid w:val="00346294"/>
    <w:rsid w:val="00346324"/>
    <w:rsid w:val="003500CF"/>
    <w:rsid w:val="00350236"/>
    <w:rsid w:val="00350C43"/>
    <w:rsid w:val="00350EAC"/>
    <w:rsid w:val="00351341"/>
    <w:rsid w:val="003514D9"/>
    <w:rsid w:val="0035302B"/>
    <w:rsid w:val="00353E22"/>
    <w:rsid w:val="003548AA"/>
    <w:rsid w:val="00355020"/>
    <w:rsid w:val="00355150"/>
    <w:rsid w:val="003561B2"/>
    <w:rsid w:val="003561E0"/>
    <w:rsid w:val="00356355"/>
    <w:rsid w:val="00356D9C"/>
    <w:rsid w:val="003578B2"/>
    <w:rsid w:val="003633E9"/>
    <w:rsid w:val="00365F14"/>
    <w:rsid w:val="003666B0"/>
    <w:rsid w:val="00366C6E"/>
    <w:rsid w:val="003676F4"/>
    <w:rsid w:val="0037016E"/>
    <w:rsid w:val="00372DE7"/>
    <w:rsid w:val="0037356C"/>
    <w:rsid w:val="00373926"/>
    <w:rsid w:val="00373B92"/>
    <w:rsid w:val="00374E70"/>
    <w:rsid w:val="00374EFE"/>
    <w:rsid w:val="003761B4"/>
    <w:rsid w:val="00376932"/>
    <w:rsid w:val="00381098"/>
    <w:rsid w:val="003818A8"/>
    <w:rsid w:val="00381A30"/>
    <w:rsid w:val="00383508"/>
    <w:rsid w:val="003845FD"/>
    <w:rsid w:val="003852D2"/>
    <w:rsid w:val="00385619"/>
    <w:rsid w:val="0038561A"/>
    <w:rsid w:val="00385FA0"/>
    <w:rsid w:val="003866DA"/>
    <w:rsid w:val="00386BA5"/>
    <w:rsid w:val="003874D5"/>
    <w:rsid w:val="003905FE"/>
    <w:rsid w:val="0039431F"/>
    <w:rsid w:val="00394464"/>
    <w:rsid w:val="0039480A"/>
    <w:rsid w:val="003948B4"/>
    <w:rsid w:val="00395162"/>
    <w:rsid w:val="003968FD"/>
    <w:rsid w:val="003A216B"/>
    <w:rsid w:val="003A42CB"/>
    <w:rsid w:val="003A5587"/>
    <w:rsid w:val="003A574F"/>
    <w:rsid w:val="003A6BE5"/>
    <w:rsid w:val="003A7B19"/>
    <w:rsid w:val="003B0D46"/>
    <w:rsid w:val="003B0F80"/>
    <w:rsid w:val="003B118C"/>
    <w:rsid w:val="003B13A9"/>
    <w:rsid w:val="003B1D65"/>
    <w:rsid w:val="003B2011"/>
    <w:rsid w:val="003B4E4D"/>
    <w:rsid w:val="003B507C"/>
    <w:rsid w:val="003B5A57"/>
    <w:rsid w:val="003B6C4F"/>
    <w:rsid w:val="003B6D67"/>
    <w:rsid w:val="003B6E9C"/>
    <w:rsid w:val="003B7120"/>
    <w:rsid w:val="003B721A"/>
    <w:rsid w:val="003C05C8"/>
    <w:rsid w:val="003C15C3"/>
    <w:rsid w:val="003C1CD5"/>
    <w:rsid w:val="003C2754"/>
    <w:rsid w:val="003C31FC"/>
    <w:rsid w:val="003C33EE"/>
    <w:rsid w:val="003C3C5A"/>
    <w:rsid w:val="003C479D"/>
    <w:rsid w:val="003C4F40"/>
    <w:rsid w:val="003C50AD"/>
    <w:rsid w:val="003C5E26"/>
    <w:rsid w:val="003C5EDB"/>
    <w:rsid w:val="003D0436"/>
    <w:rsid w:val="003D0462"/>
    <w:rsid w:val="003D07E6"/>
    <w:rsid w:val="003D148E"/>
    <w:rsid w:val="003D1E44"/>
    <w:rsid w:val="003D340B"/>
    <w:rsid w:val="003D37AB"/>
    <w:rsid w:val="003D4FC2"/>
    <w:rsid w:val="003D540F"/>
    <w:rsid w:val="003E030C"/>
    <w:rsid w:val="003E09CC"/>
    <w:rsid w:val="003E1176"/>
    <w:rsid w:val="003E1524"/>
    <w:rsid w:val="003E1BE1"/>
    <w:rsid w:val="003E1E6B"/>
    <w:rsid w:val="003E286F"/>
    <w:rsid w:val="003E2B8D"/>
    <w:rsid w:val="003E3309"/>
    <w:rsid w:val="003E363B"/>
    <w:rsid w:val="003E4C68"/>
    <w:rsid w:val="003E4D05"/>
    <w:rsid w:val="003E6778"/>
    <w:rsid w:val="003F028E"/>
    <w:rsid w:val="003F3296"/>
    <w:rsid w:val="003F3AAE"/>
    <w:rsid w:val="003F6F1A"/>
    <w:rsid w:val="003F6F72"/>
    <w:rsid w:val="003F7111"/>
    <w:rsid w:val="003F7B6C"/>
    <w:rsid w:val="00401573"/>
    <w:rsid w:val="00404107"/>
    <w:rsid w:val="004063DF"/>
    <w:rsid w:val="004069CE"/>
    <w:rsid w:val="0041160B"/>
    <w:rsid w:val="004136C2"/>
    <w:rsid w:val="00414A6B"/>
    <w:rsid w:val="004153F6"/>
    <w:rsid w:val="00416585"/>
    <w:rsid w:val="00416764"/>
    <w:rsid w:val="0041761D"/>
    <w:rsid w:val="00417921"/>
    <w:rsid w:val="004218B1"/>
    <w:rsid w:val="0042211B"/>
    <w:rsid w:val="00423424"/>
    <w:rsid w:val="004244DE"/>
    <w:rsid w:val="00425C18"/>
    <w:rsid w:val="004261BF"/>
    <w:rsid w:val="004304B3"/>
    <w:rsid w:val="0043236E"/>
    <w:rsid w:val="004330DF"/>
    <w:rsid w:val="00434F39"/>
    <w:rsid w:val="004355A3"/>
    <w:rsid w:val="004363A3"/>
    <w:rsid w:val="00441047"/>
    <w:rsid w:val="004413F4"/>
    <w:rsid w:val="0044176C"/>
    <w:rsid w:val="004428EF"/>
    <w:rsid w:val="00442AAB"/>
    <w:rsid w:val="00444B6E"/>
    <w:rsid w:val="00444E93"/>
    <w:rsid w:val="004454DB"/>
    <w:rsid w:val="00446381"/>
    <w:rsid w:val="00447ADA"/>
    <w:rsid w:val="004501C6"/>
    <w:rsid w:val="00450303"/>
    <w:rsid w:val="004511CE"/>
    <w:rsid w:val="004514DD"/>
    <w:rsid w:val="004527EE"/>
    <w:rsid w:val="00452C4C"/>
    <w:rsid w:val="00454067"/>
    <w:rsid w:val="00454101"/>
    <w:rsid w:val="00454495"/>
    <w:rsid w:val="00454E5E"/>
    <w:rsid w:val="004572AE"/>
    <w:rsid w:val="004609E7"/>
    <w:rsid w:val="004612E8"/>
    <w:rsid w:val="0046280F"/>
    <w:rsid w:val="00462C02"/>
    <w:rsid w:val="0046327D"/>
    <w:rsid w:val="00464CC7"/>
    <w:rsid w:val="00465441"/>
    <w:rsid w:val="0046648F"/>
    <w:rsid w:val="004668A5"/>
    <w:rsid w:val="00466DB1"/>
    <w:rsid w:val="004671A0"/>
    <w:rsid w:val="00470024"/>
    <w:rsid w:val="0047026B"/>
    <w:rsid w:val="00470325"/>
    <w:rsid w:val="00471C1D"/>
    <w:rsid w:val="004731D0"/>
    <w:rsid w:val="0047460D"/>
    <w:rsid w:val="004749D0"/>
    <w:rsid w:val="00474EEF"/>
    <w:rsid w:val="00476386"/>
    <w:rsid w:val="004763B8"/>
    <w:rsid w:val="0047672D"/>
    <w:rsid w:val="004768FD"/>
    <w:rsid w:val="00476A3E"/>
    <w:rsid w:val="00477CBF"/>
    <w:rsid w:val="004806E7"/>
    <w:rsid w:val="00480A19"/>
    <w:rsid w:val="00482E0E"/>
    <w:rsid w:val="00483990"/>
    <w:rsid w:val="00483B9E"/>
    <w:rsid w:val="00485537"/>
    <w:rsid w:val="004872CA"/>
    <w:rsid w:val="00487CC7"/>
    <w:rsid w:val="00490712"/>
    <w:rsid w:val="00491C0F"/>
    <w:rsid w:val="0049244D"/>
    <w:rsid w:val="00492601"/>
    <w:rsid w:val="00493D6E"/>
    <w:rsid w:val="0049474B"/>
    <w:rsid w:val="004949F3"/>
    <w:rsid w:val="00495BCE"/>
    <w:rsid w:val="00495EAC"/>
    <w:rsid w:val="00496E2F"/>
    <w:rsid w:val="00497065"/>
    <w:rsid w:val="00497551"/>
    <w:rsid w:val="004A0975"/>
    <w:rsid w:val="004A0A38"/>
    <w:rsid w:val="004A18CE"/>
    <w:rsid w:val="004A2296"/>
    <w:rsid w:val="004A27DE"/>
    <w:rsid w:val="004A290E"/>
    <w:rsid w:val="004A2967"/>
    <w:rsid w:val="004A3831"/>
    <w:rsid w:val="004A444E"/>
    <w:rsid w:val="004A4DF6"/>
    <w:rsid w:val="004A59D2"/>
    <w:rsid w:val="004A5A67"/>
    <w:rsid w:val="004A5B11"/>
    <w:rsid w:val="004A5BFB"/>
    <w:rsid w:val="004A5DC7"/>
    <w:rsid w:val="004A73EE"/>
    <w:rsid w:val="004B09CF"/>
    <w:rsid w:val="004B24AD"/>
    <w:rsid w:val="004B2D46"/>
    <w:rsid w:val="004B3C61"/>
    <w:rsid w:val="004B3D51"/>
    <w:rsid w:val="004B3FAA"/>
    <w:rsid w:val="004C072B"/>
    <w:rsid w:val="004C09A0"/>
    <w:rsid w:val="004C0BB2"/>
    <w:rsid w:val="004C0F95"/>
    <w:rsid w:val="004C1684"/>
    <w:rsid w:val="004C17EA"/>
    <w:rsid w:val="004C2172"/>
    <w:rsid w:val="004C4FCE"/>
    <w:rsid w:val="004C5747"/>
    <w:rsid w:val="004C66F6"/>
    <w:rsid w:val="004C7689"/>
    <w:rsid w:val="004D0476"/>
    <w:rsid w:val="004D1CA3"/>
    <w:rsid w:val="004D2A76"/>
    <w:rsid w:val="004D4A95"/>
    <w:rsid w:val="004D4D94"/>
    <w:rsid w:val="004D6A59"/>
    <w:rsid w:val="004D752E"/>
    <w:rsid w:val="004D7562"/>
    <w:rsid w:val="004D7579"/>
    <w:rsid w:val="004D7F83"/>
    <w:rsid w:val="004E128D"/>
    <w:rsid w:val="004E14E4"/>
    <w:rsid w:val="004E1F8A"/>
    <w:rsid w:val="004E21C1"/>
    <w:rsid w:val="004E2ACE"/>
    <w:rsid w:val="004E2F51"/>
    <w:rsid w:val="004E4D13"/>
    <w:rsid w:val="004E6098"/>
    <w:rsid w:val="004E7CA5"/>
    <w:rsid w:val="004F06AD"/>
    <w:rsid w:val="004F098F"/>
    <w:rsid w:val="004F23CF"/>
    <w:rsid w:val="004F26DA"/>
    <w:rsid w:val="004F2C36"/>
    <w:rsid w:val="004F332A"/>
    <w:rsid w:val="004F3C88"/>
    <w:rsid w:val="004F423B"/>
    <w:rsid w:val="004F429C"/>
    <w:rsid w:val="004F47AE"/>
    <w:rsid w:val="004F47CC"/>
    <w:rsid w:val="004F49F4"/>
    <w:rsid w:val="004F665E"/>
    <w:rsid w:val="004F7AF4"/>
    <w:rsid w:val="005005D0"/>
    <w:rsid w:val="005011F9"/>
    <w:rsid w:val="00501259"/>
    <w:rsid w:val="00501BC8"/>
    <w:rsid w:val="005023CC"/>
    <w:rsid w:val="00503315"/>
    <w:rsid w:val="005034E7"/>
    <w:rsid w:val="00503CCE"/>
    <w:rsid w:val="00503FC6"/>
    <w:rsid w:val="005106A8"/>
    <w:rsid w:val="00511F9D"/>
    <w:rsid w:val="00512111"/>
    <w:rsid w:val="0051234D"/>
    <w:rsid w:val="005139D4"/>
    <w:rsid w:val="00514893"/>
    <w:rsid w:val="00514B69"/>
    <w:rsid w:val="00515314"/>
    <w:rsid w:val="00515C97"/>
    <w:rsid w:val="00515F61"/>
    <w:rsid w:val="00515FA6"/>
    <w:rsid w:val="00516C58"/>
    <w:rsid w:val="00517694"/>
    <w:rsid w:val="00522363"/>
    <w:rsid w:val="00524315"/>
    <w:rsid w:val="00526B10"/>
    <w:rsid w:val="00527504"/>
    <w:rsid w:val="00527878"/>
    <w:rsid w:val="00530253"/>
    <w:rsid w:val="00530376"/>
    <w:rsid w:val="0053049F"/>
    <w:rsid w:val="00530B6B"/>
    <w:rsid w:val="00532DE5"/>
    <w:rsid w:val="00532EE6"/>
    <w:rsid w:val="00535F1B"/>
    <w:rsid w:val="00537E4C"/>
    <w:rsid w:val="00540BC4"/>
    <w:rsid w:val="0054109C"/>
    <w:rsid w:val="005437CC"/>
    <w:rsid w:val="00543C3E"/>
    <w:rsid w:val="00545060"/>
    <w:rsid w:val="00545D8C"/>
    <w:rsid w:val="00547968"/>
    <w:rsid w:val="00550362"/>
    <w:rsid w:val="005503A7"/>
    <w:rsid w:val="00551219"/>
    <w:rsid w:val="00551D15"/>
    <w:rsid w:val="00553990"/>
    <w:rsid w:val="005541B9"/>
    <w:rsid w:val="005546AA"/>
    <w:rsid w:val="0055531A"/>
    <w:rsid w:val="005556C7"/>
    <w:rsid w:val="00555C5B"/>
    <w:rsid w:val="00555E07"/>
    <w:rsid w:val="00556398"/>
    <w:rsid w:val="005570F5"/>
    <w:rsid w:val="00557E29"/>
    <w:rsid w:val="00557F46"/>
    <w:rsid w:val="005613BC"/>
    <w:rsid w:val="005622A9"/>
    <w:rsid w:val="00563284"/>
    <w:rsid w:val="00563C4E"/>
    <w:rsid w:val="0056503B"/>
    <w:rsid w:val="00565075"/>
    <w:rsid w:val="0056694F"/>
    <w:rsid w:val="00566CE4"/>
    <w:rsid w:val="00567AD4"/>
    <w:rsid w:val="00570190"/>
    <w:rsid w:val="0057059F"/>
    <w:rsid w:val="005733F9"/>
    <w:rsid w:val="00573785"/>
    <w:rsid w:val="00575C91"/>
    <w:rsid w:val="005770D4"/>
    <w:rsid w:val="00577D69"/>
    <w:rsid w:val="00580CF5"/>
    <w:rsid w:val="00582013"/>
    <w:rsid w:val="00582A34"/>
    <w:rsid w:val="00583680"/>
    <w:rsid w:val="005839A6"/>
    <w:rsid w:val="00584118"/>
    <w:rsid w:val="00584385"/>
    <w:rsid w:val="00584C91"/>
    <w:rsid w:val="00585FC1"/>
    <w:rsid w:val="005863E0"/>
    <w:rsid w:val="0058773A"/>
    <w:rsid w:val="005926F7"/>
    <w:rsid w:val="00592733"/>
    <w:rsid w:val="00593A4A"/>
    <w:rsid w:val="00594388"/>
    <w:rsid w:val="0059440D"/>
    <w:rsid w:val="00595353"/>
    <w:rsid w:val="005976E7"/>
    <w:rsid w:val="005A02C1"/>
    <w:rsid w:val="005A1B69"/>
    <w:rsid w:val="005A25B2"/>
    <w:rsid w:val="005A345F"/>
    <w:rsid w:val="005A43C1"/>
    <w:rsid w:val="005A4D98"/>
    <w:rsid w:val="005A73D0"/>
    <w:rsid w:val="005A7FC0"/>
    <w:rsid w:val="005B0A59"/>
    <w:rsid w:val="005B26AA"/>
    <w:rsid w:val="005B4599"/>
    <w:rsid w:val="005B51CC"/>
    <w:rsid w:val="005B6FA0"/>
    <w:rsid w:val="005C01EC"/>
    <w:rsid w:val="005C0E49"/>
    <w:rsid w:val="005C1151"/>
    <w:rsid w:val="005C1958"/>
    <w:rsid w:val="005C2E6E"/>
    <w:rsid w:val="005C4B9E"/>
    <w:rsid w:val="005C57D4"/>
    <w:rsid w:val="005C65D9"/>
    <w:rsid w:val="005C6607"/>
    <w:rsid w:val="005C6CAE"/>
    <w:rsid w:val="005D1FA8"/>
    <w:rsid w:val="005D4015"/>
    <w:rsid w:val="005D4222"/>
    <w:rsid w:val="005D4DAE"/>
    <w:rsid w:val="005D5837"/>
    <w:rsid w:val="005D6657"/>
    <w:rsid w:val="005D6932"/>
    <w:rsid w:val="005E2638"/>
    <w:rsid w:val="005E284F"/>
    <w:rsid w:val="005E3EE0"/>
    <w:rsid w:val="005E48F8"/>
    <w:rsid w:val="005E52D5"/>
    <w:rsid w:val="005E5ED6"/>
    <w:rsid w:val="005F1C42"/>
    <w:rsid w:val="005F35AF"/>
    <w:rsid w:val="005F45BB"/>
    <w:rsid w:val="005F4B7B"/>
    <w:rsid w:val="005F5F2C"/>
    <w:rsid w:val="005F6DAA"/>
    <w:rsid w:val="00600AED"/>
    <w:rsid w:val="0060113B"/>
    <w:rsid w:val="00601D5A"/>
    <w:rsid w:val="0060235F"/>
    <w:rsid w:val="006036BD"/>
    <w:rsid w:val="00604BD4"/>
    <w:rsid w:val="00605846"/>
    <w:rsid w:val="00605B8F"/>
    <w:rsid w:val="00610415"/>
    <w:rsid w:val="00612A10"/>
    <w:rsid w:val="00613B35"/>
    <w:rsid w:val="006148E7"/>
    <w:rsid w:val="00615339"/>
    <w:rsid w:val="006163BC"/>
    <w:rsid w:val="00617863"/>
    <w:rsid w:val="00620384"/>
    <w:rsid w:val="006212B5"/>
    <w:rsid w:val="0062182C"/>
    <w:rsid w:val="00621FEA"/>
    <w:rsid w:val="00622A91"/>
    <w:rsid w:val="00624A4B"/>
    <w:rsid w:val="00627A87"/>
    <w:rsid w:val="00630AEF"/>
    <w:rsid w:val="00631142"/>
    <w:rsid w:val="00632302"/>
    <w:rsid w:val="0063274A"/>
    <w:rsid w:val="006338E3"/>
    <w:rsid w:val="00633AEE"/>
    <w:rsid w:val="00634252"/>
    <w:rsid w:val="006347E1"/>
    <w:rsid w:val="0063485B"/>
    <w:rsid w:val="00636AD5"/>
    <w:rsid w:val="0063711A"/>
    <w:rsid w:val="00640C7B"/>
    <w:rsid w:val="00643180"/>
    <w:rsid w:val="00643A44"/>
    <w:rsid w:val="00644534"/>
    <w:rsid w:val="006452BF"/>
    <w:rsid w:val="006459A6"/>
    <w:rsid w:val="00646140"/>
    <w:rsid w:val="00646416"/>
    <w:rsid w:val="0065062A"/>
    <w:rsid w:val="00651755"/>
    <w:rsid w:val="006544F7"/>
    <w:rsid w:val="006557AD"/>
    <w:rsid w:val="0065642F"/>
    <w:rsid w:val="0065647D"/>
    <w:rsid w:val="00657DCC"/>
    <w:rsid w:val="006600C4"/>
    <w:rsid w:val="0066064A"/>
    <w:rsid w:val="006607B6"/>
    <w:rsid w:val="00660E81"/>
    <w:rsid w:val="00662960"/>
    <w:rsid w:val="00663578"/>
    <w:rsid w:val="00664732"/>
    <w:rsid w:val="0066660C"/>
    <w:rsid w:val="00667629"/>
    <w:rsid w:val="00672B62"/>
    <w:rsid w:val="00673354"/>
    <w:rsid w:val="006750F8"/>
    <w:rsid w:val="00675184"/>
    <w:rsid w:val="0067577E"/>
    <w:rsid w:val="006776EF"/>
    <w:rsid w:val="006813AA"/>
    <w:rsid w:val="00682DF5"/>
    <w:rsid w:val="00682E46"/>
    <w:rsid w:val="00683F32"/>
    <w:rsid w:val="0068467A"/>
    <w:rsid w:val="006854D6"/>
    <w:rsid w:val="00685532"/>
    <w:rsid w:val="0068688B"/>
    <w:rsid w:val="00690348"/>
    <w:rsid w:val="00690E9E"/>
    <w:rsid w:val="0069148E"/>
    <w:rsid w:val="006922C4"/>
    <w:rsid w:val="0069395B"/>
    <w:rsid w:val="00693CD1"/>
    <w:rsid w:val="0069439F"/>
    <w:rsid w:val="00697C7F"/>
    <w:rsid w:val="006A0BA4"/>
    <w:rsid w:val="006A1401"/>
    <w:rsid w:val="006A2271"/>
    <w:rsid w:val="006A3381"/>
    <w:rsid w:val="006A44F4"/>
    <w:rsid w:val="006A45F7"/>
    <w:rsid w:val="006A461C"/>
    <w:rsid w:val="006A4D46"/>
    <w:rsid w:val="006A6EB3"/>
    <w:rsid w:val="006A7680"/>
    <w:rsid w:val="006B0E9F"/>
    <w:rsid w:val="006B265E"/>
    <w:rsid w:val="006B292A"/>
    <w:rsid w:val="006B3D23"/>
    <w:rsid w:val="006B3E48"/>
    <w:rsid w:val="006B411B"/>
    <w:rsid w:val="006B6A6A"/>
    <w:rsid w:val="006B767A"/>
    <w:rsid w:val="006B76C6"/>
    <w:rsid w:val="006C0929"/>
    <w:rsid w:val="006C1011"/>
    <w:rsid w:val="006C1EAD"/>
    <w:rsid w:val="006C2712"/>
    <w:rsid w:val="006C5299"/>
    <w:rsid w:val="006C64C3"/>
    <w:rsid w:val="006C6F0C"/>
    <w:rsid w:val="006C7909"/>
    <w:rsid w:val="006D0983"/>
    <w:rsid w:val="006D0BEB"/>
    <w:rsid w:val="006D14BE"/>
    <w:rsid w:val="006D2984"/>
    <w:rsid w:val="006D324C"/>
    <w:rsid w:val="006D389C"/>
    <w:rsid w:val="006D4A0E"/>
    <w:rsid w:val="006D53DF"/>
    <w:rsid w:val="006D5E76"/>
    <w:rsid w:val="006D61A6"/>
    <w:rsid w:val="006D6342"/>
    <w:rsid w:val="006D6449"/>
    <w:rsid w:val="006E185E"/>
    <w:rsid w:val="006E446E"/>
    <w:rsid w:val="006E70AB"/>
    <w:rsid w:val="006E7385"/>
    <w:rsid w:val="006E7AD5"/>
    <w:rsid w:val="006E7BFB"/>
    <w:rsid w:val="006F2452"/>
    <w:rsid w:val="006F3F40"/>
    <w:rsid w:val="006F400C"/>
    <w:rsid w:val="006F405F"/>
    <w:rsid w:val="006F4280"/>
    <w:rsid w:val="006F5F0B"/>
    <w:rsid w:val="006F6E5B"/>
    <w:rsid w:val="00700588"/>
    <w:rsid w:val="00700E4B"/>
    <w:rsid w:val="00701750"/>
    <w:rsid w:val="0070223E"/>
    <w:rsid w:val="00703CB3"/>
    <w:rsid w:val="00706E10"/>
    <w:rsid w:val="0071263B"/>
    <w:rsid w:val="007126A4"/>
    <w:rsid w:val="00712BFC"/>
    <w:rsid w:val="007136CA"/>
    <w:rsid w:val="00713DE0"/>
    <w:rsid w:val="00714259"/>
    <w:rsid w:val="007148F2"/>
    <w:rsid w:val="00714AC8"/>
    <w:rsid w:val="00716B98"/>
    <w:rsid w:val="0071752F"/>
    <w:rsid w:val="00721A0D"/>
    <w:rsid w:val="00722054"/>
    <w:rsid w:val="00725201"/>
    <w:rsid w:val="00725A09"/>
    <w:rsid w:val="00726C61"/>
    <w:rsid w:val="00727F29"/>
    <w:rsid w:val="00730212"/>
    <w:rsid w:val="007305EA"/>
    <w:rsid w:val="00731089"/>
    <w:rsid w:val="00731800"/>
    <w:rsid w:val="007319D5"/>
    <w:rsid w:val="0073425F"/>
    <w:rsid w:val="0073554A"/>
    <w:rsid w:val="00741793"/>
    <w:rsid w:val="00742DE0"/>
    <w:rsid w:val="00742E41"/>
    <w:rsid w:val="007431AE"/>
    <w:rsid w:val="007431ED"/>
    <w:rsid w:val="00743280"/>
    <w:rsid w:val="00743B6D"/>
    <w:rsid w:val="00743EAB"/>
    <w:rsid w:val="007455FA"/>
    <w:rsid w:val="00746397"/>
    <w:rsid w:val="00751367"/>
    <w:rsid w:val="00752FB6"/>
    <w:rsid w:val="00753ECA"/>
    <w:rsid w:val="00756F0A"/>
    <w:rsid w:val="00757059"/>
    <w:rsid w:val="00757102"/>
    <w:rsid w:val="00757A50"/>
    <w:rsid w:val="00757ACB"/>
    <w:rsid w:val="00757C5E"/>
    <w:rsid w:val="00757C99"/>
    <w:rsid w:val="007619BA"/>
    <w:rsid w:val="007627E8"/>
    <w:rsid w:val="00763E03"/>
    <w:rsid w:val="007642DD"/>
    <w:rsid w:val="00765826"/>
    <w:rsid w:val="007659E2"/>
    <w:rsid w:val="00767155"/>
    <w:rsid w:val="007705DF"/>
    <w:rsid w:val="00772404"/>
    <w:rsid w:val="00772E15"/>
    <w:rsid w:val="00772EB1"/>
    <w:rsid w:val="00772F30"/>
    <w:rsid w:val="00773D28"/>
    <w:rsid w:val="0077465F"/>
    <w:rsid w:val="007754E1"/>
    <w:rsid w:val="007773ED"/>
    <w:rsid w:val="00777C56"/>
    <w:rsid w:val="00780511"/>
    <w:rsid w:val="00780543"/>
    <w:rsid w:val="007805B5"/>
    <w:rsid w:val="00780865"/>
    <w:rsid w:val="00780BD1"/>
    <w:rsid w:val="00780D0F"/>
    <w:rsid w:val="00781AB6"/>
    <w:rsid w:val="007828D4"/>
    <w:rsid w:val="007840E8"/>
    <w:rsid w:val="007845B4"/>
    <w:rsid w:val="0078585E"/>
    <w:rsid w:val="00785D57"/>
    <w:rsid w:val="00787535"/>
    <w:rsid w:val="00787A1C"/>
    <w:rsid w:val="00790939"/>
    <w:rsid w:val="00790FF9"/>
    <w:rsid w:val="0079153A"/>
    <w:rsid w:val="0079228C"/>
    <w:rsid w:val="00792B74"/>
    <w:rsid w:val="007953A4"/>
    <w:rsid w:val="00795AB7"/>
    <w:rsid w:val="007A0E1B"/>
    <w:rsid w:val="007A1E09"/>
    <w:rsid w:val="007A2F65"/>
    <w:rsid w:val="007A3C34"/>
    <w:rsid w:val="007A5DA0"/>
    <w:rsid w:val="007A6231"/>
    <w:rsid w:val="007A6B55"/>
    <w:rsid w:val="007A7AD2"/>
    <w:rsid w:val="007B09A2"/>
    <w:rsid w:val="007B21C8"/>
    <w:rsid w:val="007B2B3B"/>
    <w:rsid w:val="007B2C36"/>
    <w:rsid w:val="007B3E10"/>
    <w:rsid w:val="007B40D3"/>
    <w:rsid w:val="007B454D"/>
    <w:rsid w:val="007B5268"/>
    <w:rsid w:val="007B5E2B"/>
    <w:rsid w:val="007B6B4B"/>
    <w:rsid w:val="007B70F8"/>
    <w:rsid w:val="007C120D"/>
    <w:rsid w:val="007C203F"/>
    <w:rsid w:val="007C2ABE"/>
    <w:rsid w:val="007C2CED"/>
    <w:rsid w:val="007C3527"/>
    <w:rsid w:val="007C4CB8"/>
    <w:rsid w:val="007C588B"/>
    <w:rsid w:val="007C7414"/>
    <w:rsid w:val="007C7624"/>
    <w:rsid w:val="007D01C1"/>
    <w:rsid w:val="007D2234"/>
    <w:rsid w:val="007D23A5"/>
    <w:rsid w:val="007D34B7"/>
    <w:rsid w:val="007D4EC4"/>
    <w:rsid w:val="007D5C91"/>
    <w:rsid w:val="007D76B1"/>
    <w:rsid w:val="007E070E"/>
    <w:rsid w:val="007E28FC"/>
    <w:rsid w:val="007E2B7D"/>
    <w:rsid w:val="007E3000"/>
    <w:rsid w:val="007E3B38"/>
    <w:rsid w:val="007E3E24"/>
    <w:rsid w:val="007E3EC1"/>
    <w:rsid w:val="007E4629"/>
    <w:rsid w:val="007E5D1D"/>
    <w:rsid w:val="007E67A1"/>
    <w:rsid w:val="007F19EB"/>
    <w:rsid w:val="007F2141"/>
    <w:rsid w:val="007F301B"/>
    <w:rsid w:val="007F3094"/>
    <w:rsid w:val="007F3560"/>
    <w:rsid w:val="007F3842"/>
    <w:rsid w:val="007F386B"/>
    <w:rsid w:val="007F3C70"/>
    <w:rsid w:val="007F495D"/>
    <w:rsid w:val="007F772E"/>
    <w:rsid w:val="007F7FBB"/>
    <w:rsid w:val="00800875"/>
    <w:rsid w:val="00801EEA"/>
    <w:rsid w:val="0080201B"/>
    <w:rsid w:val="00802B42"/>
    <w:rsid w:val="008043EB"/>
    <w:rsid w:val="0080529E"/>
    <w:rsid w:val="008064ED"/>
    <w:rsid w:val="00811F10"/>
    <w:rsid w:val="008135F4"/>
    <w:rsid w:val="00813958"/>
    <w:rsid w:val="00813BE9"/>
    <w:rsid w:val="00815174"/>
    <w:rsid w:val="008158D0"/>
    <w:rsid w:val="00816F67"/>
    <w:rsid w:val="00817BB9"/>
    <w:rsid w:val="0082085D"/>
    <w:rsid w:val="008210FC"/>
    <w:rsid w:val="00821748"/>
    <w:rsid w:val="00822D77"/>
    <w:rsid w:val="008272A9"/>
    <w:rsid w:val="0082787D"/>
    <w:rsid w:val="00832780"/>
    <w:rsid w:val="00832FB4"/>
    <w:rsid w:val="00834B69"/>
    <w:rsid w:val="0083560F"/>
    <w:rsid w:val="008375A5"/>
    <w:rsid w:val="00840BBC"/>
    <w:rsid w:val="008414AB"/>
    <w:rsid w:val="0084209A"/>
    <w:rsid w:val="0084312A"/>
    <w:rsid w:val="00844108"/>
    <w:rsid w:val="0084554A"/>
    <w:rsid w:val="00845B74"/>
    <w:rsid w:val="00846529"/>
    <w:rsid w:val="00846623"/>
    <w:rsid w:val="008472A4"/>
    <w:rsid w:val="008474EC"/>
    <w:rsid w:val="00847C98"/>
    <w:rsid w:val="00847F32"/>
    <w:rsid w:val="0085027E"/>
    <w:rsid w:val="0085069A"/>
    <w:rsid w:val="00851F4C"/>
    <w:rsid w:val="00852BCB"/>
    <w:rsid w:val="0085310C"/>
    <w:rsid w:val="0085324E"/>
    <w:rsid w:val="008554AD"/>
    <w:rsid w:val="0085562E"/>
    <w:rsid w:val="00855A37"/>
    <w:rsid w:val="0086168B"/>
    <w:rsid w:val="00862317"/>
    <w:rsid w:val="00862A96"/>
    <w:rsid w:val="00862FA0"/>
    <w:rsid w:val="008633EF"/>
    <w:rsid w:val="00863CB5"/>
    <w:rsid w:val="0086692C"/>
    <w:rsid w:val="00866C0A"/>
    <w:rsid w:val="00866E11"/>
    <w:rsid w:val="008674C1"/>
    <w:rsid w:val="0086757F"/>
    <w:rsid w:val="008678D0"/>
    <w:rsid w:val="00870C07"/>
    <w:rsid w:val="00871535"/>
    <w:rsid w:val="00871D2E"/>
    <w:rsid w:val="00871ED4"/>
    <w:rsid w:val="00872CF0"/>
    <w:rsid w:val="00873255"/>
    <w:rsid w:val="0087368B"/>
    <w:rsid w:val="00876B56"/>
    <w:rsid w:val="00877F2E"/>
    <w:rsid w:val="00882D0E"/>
    <w:rsid w:val="008832C2"/>
    <w:rsid w:val="00884C77"/>
    <w:rsid w:val="00886128"/>
    <w:rsid w:val="0088622F"/>
    <w:rsid w:val="00887C56"/>
    <w:rsid w:val="00890259"/>
    <w:rsid w:val="00890F3F"/>
    <w:rsid w:val="0089190F"/>
    <w:rsid w:val="0089277F"/>
    <w:rsid w:val="008930AA"/>
    <w:rsid w:val="00894B90"/>
    <w:rsid w:val="008954DA"/>
    <w:rsid w:val="00895D1C"/>
    <w:rsid w:val="00895E7B"/>
    <w:rsid w:val="00896632"/>
    <w:rsid w:val="00897A99"/>
    <w:rsid w:val="008A015D"/>
    <w:rsid w:val="008A1F08"/>
    <w:rsid w:val="008A240D"/>
    <w:rsid w:val="008A3086"/>
    <w:rsid w:val="008A44E1"/>
    <w:rsid w:val="008A4946"/>
    <w:rsid w:val="008A683E"/>
    <w:rsid w:val="008A6E91"/>
    <w:rsid w:val="008B1332"/>
    <w:rsid w:val="008B1776"/>
    <w:rsid w:val="008B18C2"/>
    <w:rsid w:val="008B6C23"/>
    <w:rsid w:val="008B7F47"/>
    <w:rsid w:val="008C0F72"/>
    <w:rsid w:val="008C3FCF"/>
    <w:rsid w:val="008C6E05"/>
    <w:rsid w:val="008D0702"/>
    <w:rsid w:val="008D28BC"/>
    <w:rsid w:val="008D3257"/>
    <w:rsid w:val="008D5019"/>
    <w:rsid w:val="008D5CD7"/>
    <w:rsid w:val="008D634F"/>
    <w:rsid w:val="008D683A"/>
    <w:rsid w:val="008E07E2"/>
    <w:rsid w:val="008E0FCE"/>
    <w:rsid w:val="008E1AD5"/>
    <w:rsid w:val="008E1EF4"/>
    <w:rsid w:val="008E2F2D"/>
    <w:rsid w:val="008E3407"/>
    <w:rsid w:val="008E3478"/>
    <w:rsid w:val="008E3D32"/>
    <w:rsid w:val="008E480E"/>
    <w:rsid w:val="008E5093"/>
    <w:rsid w:val="008E6642"/>
    <w:rsid w:val="008E66A8"/>
    <w:rsid w:val="008E6E5E"/>
    <w:rsid w:val="008E7172"/>
    <w:rsid w:val="008E730F"/>
    <w:rsid w:val="008E7A21"/>
    <w:rsid w:val="008F05CB"/>
    <w:rsid w:val="008F07C6"/>
    <w:rsid w:val="008F28D8"/>
    <w:rsid w:val="008F29D5"/>
    <w:rsid w:val="008F3741"/>
    <w:rsid w:val="008F67FE"/>
    <w:rsid w:val="008F7AB4"/>
    <w:rsid w:val="008F7B3A"/>
    <w:rsid w:val="00901486"/>
    <w:rsid w:val="00901DFF"/>
    <w:rsid w:val="00902CFC"/>
    <w:rsid w:val="00903CF4"/>
    <w:rsid w:val="00904963"/>
    <w:rsid w:val="009066E7"/>
    <w:rsid w:val="009075FC"/>
    <w:rsid w:val="00907E3E"/>
    <w:rsid w:val="00911216"/>
    <w:rsid w:val="0091376A"/>
    <w:rsid w:val="00914093"/>
    <w:rsid w:val="00914CE2"/>
    <w:rsid w:val="0091545F"/>
    <w:rsid w:val="00915642"/>
    <w:rsid w:val="0091638A"/>
    <w:rsid w:val="009167DF"/>
    <w:rsid w:val="0092027D"/>
    <w:rsid w:val="00920FEE"/>
    <w:rsid w:val="0092135A"/>
    <w:rsid w:val="00922533"/>
    <w:rsid w:val="00923657"/>
    <w:rsid w:val="00923D5E"/>
    <w:rsid w:val="00923E83"/>
    <w:rsid w:val="00926FEB"/>
    <w:rsid w:val="009272A0"/>
    <w:rsid w:val="009307E5"/>
    <w:rsid w:val="009325DC"/>
    <w:rsid w:val="00933E34"/>
    <w:rsid w:val="00935386"/>
    <w:rsid w:val="00935493"/>
    <w:rsid w:val="0093592B"/>
    <w:rsid w:val="009359EA"/>
    <w:rsid w:val="00937D18"/>
    <w:rsid w:val="00937E8E"/>
    <w:rsid w:val="00937FD1"/>
    <w:rsid w:val="009403BB"/>
    <w:rsid w:val="00940BE6"/>
    <w:rsid w:val="00942322"/>
    <w:rsid w:val="00942621"/>
    <w:rsid w:val="0094324F"/>
    <w:rsid w:val="00945271"/>
    <w:rsid w:val="00946619"/>
    <w:rsid w:val="009471D7"/>
    <w:rsid w:val="009522AD"/>
    <w:rsid w:val="00952428"/>
    <w:rsid w:val="0095313C"/>
    <w:rsid w:val="00953361"/>
    <w:rsid w:val="009544AB"/>
    <w:rsid w:val="009548F6"/>
    <w:rsid w:val="0095567C"/>
    <w:rsid w:val="00955FAA"/>
    <w:rsid w:val="009563C1"/>
    <w:rsid w:val="00956C63"/>
    <w:rsid w:val="0095760B"/>
    <w:rsid w:val="00957C1A"/>
    <w:rsid w:val="00960649"/>
    <w:rsid w:val="00960B12"/>
    <w:rsid w:val="00961C54"/>
    <w:rsid w:val="00961F6F"/>
    <w:rsid w:val="009624C4"/>
    <w:rsid w:val="00963287"/>
    <w:rsid w:val="00963AA1"/>
    <w:rsid w:val="00964897"/>
    <w:rsid w:val="00965E05"/>
    <w:rsid w:val="00966C8A"/>
    <w:rsid w:val="00967C6F"/>
    <w:rsid w:val="00967CF5"/>
    <w:rsid w:val="0097029B"/>
    <w:rsid w:val="009709F3"/>
    <w:rsid w:val="00972816"/>
    <w:rsid w:val="00975FC3"/>
    <w:rsid w:val="00977A6A"/>
    <w:rsid w:val="00977E85"/>
    <w:rsid w:val="009806B2"/>
    <w:rsid w:val="00980FD8"/>
    <w:rsid w:val="00981A36"/>
    <w:rsid w:val="00981C50"/>
    <w:rsid w:val="00982700"/>
    <w:rsid w:val="00982D69"/>
    <w:rsid w:val="00982EAF"/>
    <w:rsid w:val="00983690"/>
    <w:rsid w:val="00983FD8"/>
    <w:rsid w:val="00984FBF"/>
    <w:rsid w:val="0098606D"/>
    <w:rsid w:val="00986659"/>
    <w:rsid w:val="00991AFB"/>
    <w:rsid w:val="009926F7"/>
    <w:rsid w:val="00992B61"/>
    <w:rsid w:val="00992DED"/>
    <w:rsid w:val="009944DA"/>
    <w:rsid w:val="009955F5"/>
    <w:rsid w:val="009962F2"/>
    <w:rsid w:val="00997839"/>
    <w:rsid w:val="009A017A"/>
    <w:rsid w:val="009A1378"/>
    <w:rsid w:val="009A210A"/>
    <w:rsid w:val="009A267F"/>
    <w:rsid w:val="009A2F76"/>
    <w:rsid w:val="009A57DE"/>
    <w:rsid w:val="009A5A84"/>
    <w:rsid w:val="009A6AC3"/>
    <w:rsid w:val="009A6CAD"/>
    <w:rsid w:val="009B0054"/>
    <w:rsid w:val="009B0981"/>
    <w:rsid w:val="009B26CC"/>
    <w:rsid w:val="009B29D9"/>
    <w:rsid w:val="009B73CA"/>
    <w:rsid w:val="009C1948"/>
    <w:rsid w:val="009C2520"/>
    <w:rsid w:val="009C2A83"/>
    <w:rsid w:val="009C4FD0"/>
    <w:rsid w:val="009C5A5E"/>
    <w:rsid w:val="009C6622"/>
    <w:rsid w:val="009C7915"/>
    <w:rsid w:val="009C7F8F"/>
    <w:rsid w:val="009D2513"/>
    <w:rsid w:val="009D2727"/>
    <w:rsid w:val="009D3CB9"/>
    <w:rsid w:val="009D3FAC"/>
    <w:rsid w:val="009D41FE"/>
    <w:rsid w:val="009D4E21"/>
    <w:rsid w:val="009D5A10"/>
    <w:rsid w:val="009D6947"/>
    <w:rsid w:val="009D6FE3"/>
    <w:rsid w:val="009D7FA3"/>
    <w:rsid w:val="009E1A5F"/>
    <w:rsid w:val="009E1AD8"/>
    <w:rsid w:val="009E2048"/>
    <w:rsid w:val="009E30CC"/>
    <w:rsid w:val="009E3E27"/>
    <w:rsid w:val="009E5E82"/>
    <w:rsid w:val="009E64EA"/>
    <w:rsid w:val="009E7DAC"/>
    <w:rsid w:val="009F035A"/>
    <w:rsid w:val="009F0596"/>
    <w:rsid w:val="009F0626"/>
    <w:rsid w:val="009F1B34"/>
    <w:rsid w:val="009F6451"/>
    <w:rsid w:val="00A00C62"/>
    <w:rsid w:val="00A01742"/>
    <w:rsid w:val="00A03215"/>
    <w:rsid w:val="00A0457F"/>
    <w:rsid w:val="00A0480E"/>
    <w:rsid w:val="00A05132"/>
    <w:rsid w:val="00A06EA3"/>
    <w:rsid w:val="00A101AB"/>
    <w:rsid w:val="00A107F3"/>
    <w:rsid w:val="00A10B62"/>
    <w:rsid w:val="00A11877"/>
    <w:rsid w:val="00A13626"/>
    <w:rsid w:val="00A14C61"/>
    <w:rsid w:val="00A15075"/>
    <w:rsid w:val="00A168FC"/>
    <w:rsid w:val="00A16D15"/>
    <w:rsid w:val="00A20348"/>
    <w:rsid w:val="00A20909"/>
    <w:rsid w:val="00A2144C"/>
    <w:rsid w:val="00A25350"/>
    <w:rsid w:val="00A26A9B"/>
    <w:rsid w:val="00A26FF9"/>
    <w:rsid w:val="00A27533"/>
    <w:rsid w:val="00A27B15"/>
    <w:rsid w:val="00A30627"/>
    <w:rsid w:val="00A306CB"/>
    <w:rsid w:val="00A30FCB"/>
    <w:rsid w:val="00A31017"/>
    <w:rsid w:val="00A31BA8"/>
    <w:rsid w:val="00A3212F"/>
    <w:rsid w:val="00A34497"/>
    <w:rsid w:val="00A3485C"/>
    <w:rsid w:val="00A34DE0"/>
    <w:rsid w:val="00A35017"/>
    <w:rsid w:val="00A357B1"/>
    <w:rsid w:val="00A37F2C"/>
    <w:rsid w:val="00A403C8"/>
    <w:rsid w:val="00A41209"/>
    <w:rsid w:val="00A4213E"/>
    <w:rsid w:val="00A437BC"/>
    <w:rsid w:val="00A5447E"/>
    <w:rsid w:val="00A54A7A"/>
    <w:rsid w:val="00A5522B"/>
    <w:rsid w:val="00A5675E"/>
    <w:rsid w:val="00A57BBC"/>
    <w:rsid w:val="00A61BAA"/>
    <w:rsid w:val="00A61C70"/>
    <w:rsid w:val="00A61EEB"/>
    <w:rsid w:val="00A62BEA"/>
    <w:rsid w:val="00A63C85"/>
    <w:rsid w:val="00A63CD9"/>
    <w:rsid w:val="00A6513F"/>
    <w:rsid w:val="00A66541"/>
    <w:rsid w:val="00A667E0"/>
    <w:rsid w:val="00A67FDF"/>
    <w:rsid w:val="00A70489"/>
    <w:rsid w:val="00A70DC4"/>
    <w:rsid w:val="00A72439"/>
    <w:rsid w:val="00A73A86"/>
    <w:rsid w:val="00A741F6"/>
    <w:rsid w:val="00A755EF"/>
    <w:rsid w:val="00A75A89"/>
    <w:rsid w:val="00A76564"/>
    <w:rsid w:val="00A76D1A"/>
    <w:rsid w:val="00A80B9A"/>
    <w:rsid w:val="00A80F9B"/>
    <w:rsid w:val="00A8171A"/>
    <w:rsid w:val="00A81D97"/>
    <w:rsid w:val="00A82A32"/>
    <w:rsid w:val="00A832ED"/>
    <w:rsid w:val="00A87732"/>
    <w:rsid w:val="00A90EA0"/>
    <w:rsid w:val="00A91013"/>
    <w:rsid w:val="00A919A4"/>
    <w:rsid w:val="00A937EF"/>
    <w:rsid w:val="00A9394E"/>
    <w:rsid w:val="00A93F8E"/>
    <w:rsid w:val="00A94439"/>
    <w:rsid w:val="00A9453A"/>
    <w:rsid w:val="00A94FE7"/>
    <w:rsid w:val="00A95838"/>
    <w:rsid w:val="00A979B3"/>
    <w:rsid w:val="00A97CBE"/>
    <w:rsid w:val="00AA24B6"/>
    <w:rsid w:val="00AA363D"/>
    <w:rsid w:val="00AA3CBA"/>
    <w:rsid w:val="00AA486B"/>
    <w:rsid w:val="00AA48B5"/>
    <w:rsid w:val="00AA551A"/>
    <w:rsid w:val="00AA5E30"/>
    <w:rsid w:val="00AA61E3"/>
    <w:rsid w:val="00AA6D2D"/>
    <w:rsid w:val="00AA6EF7"/>
    <w:rsid w:val="00AB03EF"/>
    <w:rsid w:val="00AB08EC"/>
    <w:rsid w:val="00AB0EAF"/>
    <w:rsid w:val="00AB114C"/>
    <w:rsid w:val="00AB1671"/>
    <w:rsid w:val="00AB23D8"/>
    <w:rsid w:val="00AB3FA9"/>
    <w:rsid w:val="00AB59E2"/>
    <w:rsid w:val="00AB5EF5"/>
    <w:rsid w:val="00AB7624"/>
    <w:rsid w:val="00AC0328"/>
    <w:rsid w:val="00AC1BBE"/>
    <w:rsid w:val="00AC24F0"/>
    <w:rsid w:val="00AC2651"/>
    <w:rsid w:val="00AC3BD9"/>
    <w:rsid w:val="00AC3EC9"/>
    <w:rsid w:val="00AC51C1"/>
    <w:rsid w:val="00AC5290"/>
    <w:rsid w:val="00AC7784"/>
    <w:rsid w:val="00AD3994"/>
    <w:rsid w:val="00AD4013"/>
    <w:rsid w:val="00AD5078"/>
    <w:rsid w:val="00AE08C4"/>
    <w:rsid w:val="00AE0A22"/>
    <w:rsid w:val="00AE2284"/>
    <w:rsid w:val="00AE2D1F"/>
    <w:rsid w:val="00AE3E16"/>
    <w:rsid w:val="00AE5101"/>
    <w:rsid w:val="00AE55F0"/>
    <w:rsid w:val="00AE5A45"/>
    <w:rsid w:val="00AE63D5"/>
    <w:rsid w:val="00AE694C"/>
    <w:rsid w:val="00AE72A9"/>
    <w:rsid w:val="00AE7A41"/>
    <w:rsid w:val="00AF0FC8"/>
    <w:rsid w:val="00AF1244"/>
    <w:rsid w:val="00AF2478"/>
    <w:rsid w:val="00AF278E"/>
    <w:rsid w:val="00AF301A"/>
    <w:rsid w:val="00AF3ECB"/>
    <w:rsid w:val="00AF4394"/>
    <w:rsid w:val="00AF5029"/>
    <w:rsid w:val="00AF5F7B"/>
    <w:rsid w:val="00B02ABA"/>
    <w:rsid w:val="00B0509E"/>
    <w:rsid w:val="00B05BE2"/>
    <w:rsid w:val="00B112FD"/>
    <w:rsid w:val="00B113C1"/>
    <w:rsid w:val="00B11ACA"/>
    <w:rsid w:val="00B1237F"/>
    <w:rsid w:val="00B1255A"/>
    <w:rsid w:val="00B13C39"/>
    <w:rsid w:val="00B140E3"/>
    <w:rsid w:val="00B14553"/>
    <w:rsid w:val="00B14C5D"/>
    <w:rsid w:val="00B15506"/>
    <w:rsid w:val="00B16F4F"/>
    <w:rsid w:val="00B1706E"/>
    <w:rsid w:val="00B170D8"/>
    <w:rsid w:val="00B17C08"/>
    <w:rsid w:val="00B17D0D"/>
    <w:rsid w:val="00B2086B"/>
    <w:rsid w:val="00B20DE0"/>
    <w:rsid w:val="00B21A6D"/>
    <w:rsid w:val="00B2226C"/>
    <w:rsid w:val="00B229F7"/>
    <w:rsid w:val="00B22BB3"/>
    <w:rsid w:val="00B2378A"/>
    <w:rsid w:val="00B24672"/>
    <w:rsid w:val="00B24C10"/>
    <w:rsid w:val="00B258A3"/>
    <w:rsid w:val="00B2784C"/>
    <w:rsid w:val="00B27F23"/>
    <w:rsid w:val="00B30ABE"/>
    <w:rsid w:val="00B310AD"/>
    <w:rsid w:val="00B31416"/>
    <w:rsid w:val="00B33A08"/>
    <w:rsid w:val="00B36196"/>
    <w:rsid w:val="00B364F2"/>
    <w:rsid w:val="00B367F1"/>
    <w:rsid w:val="00B40F6E"/>
    <w:rsid w:val="00B4304A"/>
    <w:rsid w:val="00B44A82"/>
    <w:rsid w:val="00B44BB2"/>
    <w:rsid w:val="00B45987"/>
    <w:rsid w:val="00B468CC"/>
    <w:rsid w:val="00B47203"/>
    <w:rsid w:val="00B47B6B"/>
    <w:rsid w:val="00B47D96"/>
    <w:rsid w:val="00B51191"/>
    <w:rsid w:val="00B512B9"/>
    <w:rsid w:val="00B54181"/>
    <w:rsid w:val="00B54217"/>
    <w:rsid w:val="00B5491F"/>
    <w:rsid w:val="00B552FE"/>
    <w:rsid w:val="00B55534"/>
    <w:rsid w:val="00B5635B"/>
    <w:rsid w:val="00B5798F"/>
    <w:rsid w:val="00B6083F"/>
    <w:rsid w:val="00B60B72"/>
    <w:rsid w:val="00B61AC9"/>
    <w:rsid w:val="00B63076"/>
    <w:rsid w:val="00B630F6"/>
    <w:rsid w:val="00B63A51"/>
    <w:rsid w:val="00B63ED8"/>
    <w:rsid w:val="00B64FB5"/>
    <w:rsid w:val="00B6579F"/>
    <w:rsid w:val="00B65B8A"/>
    <w:rsid w:val="00B66380"/>
    <w:rsid w:val="00B666F2"/>
    <w:rsid w:val="00B70081"/>
    <w:rsid w:val="00B720A7"/>
    <w:rsid w:val="00B72202"/>
    <w:rsid w:val="00B72932"/>
    <w:rsid w:val="00B7429D"/>
    <w:rsid w:val="00B75489"/>
    <w:rsid w:val="00B75ED4"/>
    <w:rsid w:val="00B76225"/>
    <w:rsid w:val="00B81703"/>
    <w:rsid w:val="00B81AE6"/>
    <w:rsid w:val="00B847D7"/>
    <w:rsid w:val="00B84AD2"/>
    <w:rsid w:val="00B8625E"/>
    <w:rsid w:val="00B86FF7"/>
    <w:rsid w:val="00B90927"/>
    <w:rsid w:val="00B90CE8"/>
    <w:rsid w:val="00B90F4F"/>
    <w:rsid w:val="00B91EC0"/>
    <w:rsid w:val="00B940DB"/>
    <w:rsid w:val="00B9723E"/>
    <w:rsid w:val="00B9786B"/>
    <w:rsid w:val="00BA1E1C"/>
    <w:rsid w:val="00BA4E01"/>
    <w:rsid w:val="00BA5827"/>
    <w:rsid w:val="00BA66C1"/>
    <w:rsid w:val="00BA75D4"/>
    <w:rsid w:val="00BA7F7C"/>
    <w:rsid w:val="00BB2519"/>
    <w:rsid w:val="00BB2717"/>
    <w:rsid w:val="00BB3E09"/>
    <w:rsid w:val="00BB3FE1"/>
    <w:rsid w:val="00BB42AB"/>
    <w:rsid w:val="00BB5205"/>
    <w:rsid w:val="00BB5848"/>
    <w:rsid w:val="00BB6CC7"/>
    <w:rsid w:val="00BB76C6"/>
    <w:rsid w:val="00BC1EFC"/>
    <w:rsid w:val="00BC2AC6"/>
    <w:rsid w:val="00BC3007"/>
    <w:rsid w:val="00BC3E2F"/>
    <w:rsid w:val="00BC4C60"/>
    <w:rsid w:val="00BC516B"/>
    <w:rsid w:val="00BC5797"/>
    <w:rsid w:val="00BC57C9"/>
    <w:rsid w:val="00BC694B"/>
    <w:rsid w:val="00BC69DA"/>
    <w:rsid w:val="00BC7905"/>
    <w:rsid w:val="00BD03CC"/>
    <w:rsid w:val="00BD0CAA"/>
    <w:rsid w:val="00BD2821"/>
    <w:rsid w:val="00BD33C7"/>
    <w:rsid w:val="00BD38FB"/>
    <w:rsid w:val="00BD3CFF"/>
    <w:rsid w:val="00BD5247"/>
    <w:rsid w:val="00BD52D0"/>
    <w:rsid w:val="00BD5990"/>
    <w:rsid w:val="00BD5B9C"/>
    <w:rsid w:val="00BD629E"/>
    <w:rsid w:val="00BD6B0F"/>
    <w:rsid w:val="00BE0898"/>
    <w:rsid w:val="00BE098E"/>
    <w:rsid w:val="00BE1262"/>
    <w:rsid w:val="00BE17FC"/>
    <w:rsid w:val="00BE329C"/>
    <w:rsid w:val="00BE4916"/>
    <w:rsid w:val="00BE7256"/>
    <w:rsid w:val="00BE7751"/>
    <w:rsid w:val="00BE77E1"/>
    <w:rsid w:val="00BE7908"/>
    <w:rsid w:val="00BF225B"/>
    <w:rsid w:val="00BF2C9D"/>
    <w:rsid w:val="00BF309F"/>
    <w:rsid w:val="00BF3712"/>
    <w:rsid w:val="00BF51BE"/>
    <w:rsid w:val="00BF5D01"/>
    <w:rsid w:val="00BF6674"/>
    <w:rsid w:val="00BF7206"/>
    <w:rsid w:val="00BF735B"/>
    <w:rsid w:val="00BF7678"/>
    <w:rsid w:val="00C04948"/>
    <w:rsid w:val="00C04DF4"/>
    <w:rsid w:val="00C063B3"/>
    <w:rsid w:val="00C064D3"/>
    <w:rsid w:val="00C07DA9"/>
    <w:rsid w:val="00C10C92"/>
    <w:rsid w:val="00C10DCF"/>
    <w:rsid w:val="00C10FD2"/>
    <w:rsid w:val="00C11CDE"/>
    <w:rsid w:val="00C11EB5"/>
    <w:rsid w:val="00C11FF1"/>
    <w:rsid w:val="00C123B5"/>
    <w:rsid w:val="00C128C1"/>
    <w:rsid w:val="00C134B1"/>
    <w:rsid w:val="00C13EC8"/>
    <w:rsid w:val="00C14FDD"/>
    <w:rsid w:val="00C1569C"/>
    <w:rsid w:val="00C15980"/>
    <w:rsid w:val="00C17AEF"/>
    <w:rsid w:val="00C17E73"/>
    <w:rsid w:val="00C21091"/>
    <w:rsid w:val="00C211AB"/>
    <w:rsid w:val="00C22315"/>
    <w:rsid w:val="00C230FD"/>
    <w:rsid w:val="00C236F1"/>
    <w:rsid w:val="00C239B2"/>
    <w:rsid w:val="00C2438D"/>
    <w:rsid w:val="00C251AB"/>
    <w:rsid w:val="00C30C2B"/>
    <w:rsid w:val="00C31877"/>
    <w:rsid w:val="00C3292C"/>
    <w:rsid w:val="00C32DE7"/>
    <w:rsid w:val="00C3644B"/>
    <w:rsid w:val="00C4521D"/>
    <w:rsid w:val="00C45400"/>
    <w:rsid w:val="00C4545F"/>
    <w:rsid w:val="00C475C6"/>
    <w:rsid w:val="00C4773F"/>
    <w:rsid w:val="00C47F29"/>
    <w:rsid w:val="00C511B7"/>
    <w:rsid w:val="00C54D41"/>
    <w:rsid w:val="00C55FC3"/>
    <w:rsid w:val="00C5742F"/>
    <w:rsid w:val="00C57547"/>
    <w:rsid w:val="00C576C9"/>
    <w:rsid w:val="00C63EDF"/>
    <w:rsid w:val="00C63FFF"/>
    <w:rsid w:val="00C65493"/>
    <w:rsid w:val="00C66AA9"/>
    <w:rsid w:val="00C66F5A"/>
    <w:rsid w:val="00C711EE"/>
    <w:rsid w:val="00C71942"/>
    <w:rsid w:val="00C723E9"/>
    <w:rsid w:val="00C73096"/>
    <w:rsid w:val="00C735B5"/>
    <w:rsid w:val="00C74E92"/>
    <w:rsid w:val="00C76920"/>
    <w:rsid w:val="00C7765C"/>
    <w:rsid w:val="00C83825"/>
    <w:rsid w:val="00C83956"/>
    <w:rsid w:val="00C8575D"/>
    <w:rsid w:val="00C87F32"/>
    <w:rsid w:val="00C907AE"/>
    <w:rsid w:val="00C91497"/>
    <w:rsid w:val="00C926D3"/>
    <w:rsid w:val="00C93590"/>
    <w:rsid w:val="00C94941"/>
    <w:rsid w:val="00C951C7"/>
    <w:rsid w:val="00C95306"/>
    <w:rsid w:val="00C95915"/>
    <w:rsid w:val="00C96046"/>
    <w:rsid w:val="00C96114"/>
    <w:rsid w:val="00C96BB6"/>
    <w:rsid w:val="00CA2B57"/>
    <w:rsid w:val="00CA4FFD"/>
    <w:rsid w:val="00CA501F"/>
    <w:rsid w:val="00CA5186"/>
    <w:rsid w:val="00CB0170"/>
    <w:rsid w:val="00CB18B5"/>
    <w:rsid w:val="00CB2661"/>
    <w:rsid w:val="00CB28F7"/>
    <w:rsid w:val="00CB357C"/>
    <w:rsid w:val="00CB3A53"/>
    <w:rsid w:val="00CB4049"/>
    <w:rsid w:val="00CB43DC"/>
    <w:rsid w:val="00CB4B5A"/>
    <w:rsid w:val="00CB4F79"/>
    <w:rsid w:val="00CB5AEE"/>
    <w:rsid w:val="00CB63FA"/>
    <w:rsid w:val="00CB6F5F"/>
    <w:rsid w:val="00CC0846"/>
    <w:rsid w:val="00CC08E6"/>
    <w:rsid w:val="00CC26DA"/>
    <w:rsid w:val="00CC29D0"/>
    <w:rsid w:val="00CC3C1E"/>
    <w:rsid w:val="00CC4085"/>
    <w:rsid w:val="00CC4A12"/>
    <w:rsid w:val="00CC4AF7"/>
    <w:rsid w:val="00CC4C2C"/>
    <w:rsid w:val="00CC4FD1"/>
    <w:rsid w:val="00CC7CE0"/>
    <w:rsid w:val="00CC7E80"/>
    <w:rsid w:val="00CD0743"/>
    <w:rsid w:val="00CD1C0E"/>
    <w:rsid w:val="00CD40F1"/>
    <w:rsid w:val="00CD515E"/>
    <w:rsid w:val="00CE0D9B"/>
    <w:rsid w:val="00CE2BA2"/>
    <w:rsid w:val="00CE458C"/>
    <w:rsid w:val="00CE5173"/>
    <w:rsid w:val="00CE529C"/>
    <w:rsid w:val="00CE5870"/>
    <w:rsid w:val="00CE7237"/>
    <w:rsid w:val="00CE776B"/>
    <w:rsid w:val="00CF0063"/>
    <w:rsid w:val="00CF056C"/>
    <w:rsid w:val="00CF1B68"/>
    <w:rsid w:val="00CF3FD3"/>
    <w:rsid w:val="00CF54E4"/>
    <w:rsid w:val="00CF5903"/>
    <w:rsid w:val="00CF5C6F"/>
    <w:rsid w:val="00CF5D4E"/>
    <w:rsid w:val="00CF5E4F"/>
    <w:rsid w:val="00D00BB7"/>
    <w:rsid w:val="00D00EDF"/>
    <w:rsid w:val="00D018F8"/>
    <w:rsid w:val="00D023EF"/>
    <w:rsid w:val="00D036C2"/>
    <w:rsid w:val="00D04CB8"/>
    <w:rsid w:val="00D05288"/>
    <w:rsid w:val="00D05890"/>
    <w:rsid w:val="00D0595C"/>
    <w:rsid w:val="00D0642C"/>
    <w:rsid w:val="00D107ED"/>
    <w:rsid w:val="00D10879"/>
    <w:rsid w:val="00D1411F"/>
    <w:rsid w:val="00D15495"/>
    <w:rsid w:val="00D174E1"/>
    <w:rsid w:val="00D2002C"/>
    <w:rsid w:val="00D20E78"/>
    <w:rsid w:val="00D23F4D"/>
    <w:rsid w:val="00D259AE"/>
    <w:rsid w:val="00D278D4"/>
    <w:rsid w:val="00D301BD"/>
    <w:rsid w:val="00D31110"/>
    <w:rsid w:val="00D31FD3"/>
    <w:rsid w:val="00D320B0"/>
    <w:rsid w:val="00D332F7"/>
    <w:rsid w:val="00D34786"/>
    <w:rsid w:val="00D34F4F"/>
    <w:rsid w:val="00D357DC"/>
    <w:rsid w:val="00D36CEA"/>
    <w:rsid w:val="00D42578"/>
    <w:rsid w:val="00D454A6"/>
    <w:rsid w:val="00D454EC"/>
    <w:rsid w:val="00D45A8A"/>
    <w:rsid w:val="00D45B5A"/>
    <w:rsid w:val="00D45ECF"/>
    <w:rsid w:val="00D4778E"/>
    <w:rsid w:val="00D47C6A"/>
    <w:rsid w:val="00D51B0B"/>
    <w:rsid w:val="00D51C5B"/>
    <w:rsid w:val="00D53122"/>
    <w:rsid w:val="00D532AD"/>
    <w:rsid w:val="00D5333C"/>
    <w:rsid w:val="00D539D9"/>
    <w:rsid w:val="00D54284"/>
    <w:rsid w:val="00D554D3"/>
    <w:rsid w:val="00D55F78"/>
    <w:rsid w:val="00D56169"/>
    <w:rsid w:val="00D57D72"/>
    <w:rsid w:val="00D6066C"/>
    <w:rsid w:val="00D611BC"/>
    <w:rsid w:val="00D61D45"/>
    <w:rsid w:val="00D6202A"/>
    <w:rsid w:val="00D626BD"/>
    <w:rsid w:val="00D63815"/>
    <w:rsid w:val="00D6452B"/>
    <w:rsid w:val="00D653B2"/>
    <w:rsid w:val="00D676BB"/>
    <w:rsid w:val="00D7012C"/>
    <w:rsid w:val="00D713C5"/>
    <w:rsid w:val="00D71B51"/>
    <w:rsid w:val="00D71BDA"/>
    <w:rsid w:val="00D71C61"/>
    <w:rsid w:val="00D723E8"/>
    <w:rsid w:val="00D72B32"/>
    <w:rsid w:val="00D73049"/>
    <w:rsid w:val="00D740FD"/>
    <w:rsid w:val="00D74ECC"/>
    <w:rsid w:val="00D760FB"/>
    <w:rsid w:val="00D77651"/>
    <w:rsid w:val="00D77FE4"/>
    <w:rsid w:val="00D8055C"/>
    <w:rsid w:val="00D808C8"/>
    <w:rsid w:val="00D82603"/>
    <w:rsid w:val="00D83563"/>
    <w:rsid w:val="00D858C4"/>
    <w:rsid w:val="00D86461"/>
    <w:rsid w:val="00D8651E"/>
    <w:rsid w:val="00D8663C"/>
    <w:rsid w:val="00D86677"/>
    <w:rsid w:val="00D8706F"/>
    <w:rsid w:val="00D87863"/>
    <w:rsid w:val="00D917B6"/>
    <w:rsid w:val="00D93CDF"/>
    <w:rsid w:val="00D95258"/>
    <w:rsid w:val="00D956ED"/>
    <w:rsid w:val="00D978BD"/>
    <w:rsid w:val="00DA0C1B"/>
    <w:rsid w:val="00DA1E79"/>
    <w:rsid w:val="00DA29F6"/>
    <w:rsid w:val="00DA60FC"/>
    <w:rsid w:val="00DA6B44"/>
    <w:rsid w:val="00DA6C57"/>
    <w:rsid w:val="00DA7C19"/>
    <w:rsid w:val="00DB1368"/>
    <w:rsid w:val="00DB226D"/>
    <w:rsid w:val="00DB5531"/>
    <w:rsid w:val="00DB63BD"/>
    <w:rsid w:val="00DB77CD"/>
    <w:rsid w:val="00DC2D54"/>
    <w:rsid w:val="00DC3BCC"/>
    <w:rsid w:val="00DC685C"/>
    <w:rsid w:val="00DC6BF4"/>
    <w:rsid w:val="00DC6E88"/>
    <w:rsid w:val="00DC726E"/>
    <w:rsid w:val="00DC777D"/>
    <w:rsid w:val="00DD0BC5"/>
    <w:rsid w:val="00DD17B8"/>
    <w:rsid w:val="00DD1DA2"/>
    <w:rsid w:val="00DD2980"/>
    <w:rsid w:val="00DD3091"/>
    <w:rsid w:val="00DD47F4"/>
    <w:rsid w:val="00DD49F6"/>
    <w:rsid w:val="00DD4B5A"/>
    <w:rsid w:val="00DE0A13"/>
    <w:rsid w:val="00DE15CF"/>
    <w:rsid w:val="00DE2FB2"/>
    <w:rsid w:val="00DE361F"/>
    <w:rsid w:val="00DE3FB2"/>
    <w:rsid w:val="00DE421A"/>
    <w:rsid w:val="00DE49BD"/>
    <w:rsid w:val="00DE5667"/>
    <w:rsid w:val="00DE764E"/>
    <w:rsid w:val="00DF0B88"/>
    <w:rsid w:val="00DF1201"/>
    <w:rsid w:val="00DF3684"/>
    <w:rsid w:val="00DF3C0F"/>
    <w:rsid w:val="00DF44D4"/>
    <w:rsid w:val="00DF4AC0"/>
    <w:rsid w:val="00DF4D6E"/>
    <w:rsid w:val="00DF51A7"/>
    <w:rsid w:val="00DF54A1"/>
    <w:rsid w:val="00DF57F7"/>
    <w:rsid w:val="00DF59AA"/>
    <w:rsid w:val="00DF6AA0"/>
    <w:rsid w:val="00DF7C11"/>
    <w:rsid w:val="00DF7E31"/>
    <w:rsid w:val="00E0040D"/>
    <w:rsid w:val="00E02746"/>
    <w:rsid w:val="00E05E9A"/>
    <w:rsid w:val="00E06573"/>
    <w:rsid w:val="00E103B2"/>
    <w:rsid w:val="00E117C6"/>
    <w:rsid w:val="00E117EF"/>
    <w:rsid w:val="00E12E49"/>
    <w:rsid w:val="00E12ED9"/>
    <w:rsid w:val="00E134D9"/>
    <w:rsid w:val="00E1463E"/>
    <w:rsid w:val="00E156E5"/>
    <w:rsid w:val="00E16954"/>
    <w:rsid w:val="00E16956"/>
    <w:rsid w:val="00E17373"/>
    <w:rsid w:val="00E202F3"/>
    <w:rsid w:val="00E21994"/>
    <w:rsid w:val="00E2221A"/>
    <w:rsid w:val="00E2334C"/>
    <w:rsid w:val="00E23C47"/>
    <w:rsid w:val="00E25919"/>
    <w:rsid w:val="00E276A0"/>
    <w:rsid w:val="00E27F8B"/>
    <w:rsid w:val="00E30449"/>
    <w:rsid w:val="00E31CD7"/>
    <w:rsid w:val="00E31FB0"/>
    <w:rsid w:val="00E33CEA"/>
    <w:rsid w:val="00E346C3"/>
    <w:rsid w:val="00E3589D"/>
    <w:rsid w:val="00E36FA2"/>
    <w:rsid w:val="00E37B46"/>
    <w:rsid w:val="00E42001"/>
    <w:rsid w:val="00E432B0"/>
    <w:rsid w:val="00E434FB"/>
    <w:rsid w:val="00E467B0"/>
    <w:rsid w:val="00E478BE"/>
    <w:rsid w:val="00E47A0D"/>
    <w:rsid w:val="00E50E40"/>
    <w:rsid w:val="00E52806"/>
    <w:rsid w:val="00E5346B"/>
    <w:rsid w:val="00E54F58"/>
    <w:rsid w:val="00E557E0"/>
    <w:rsid w:val="00E55A26"/>
    <w:rsid w:val="00E55AE6"/>
    <w:rsid w:val="00E55FB3"/>
    <w:rsid w:val="00E5755D"/>
    <w:rsid w:val="00E62A04"/>
    <w:rsid w:val="00E62FEC"/>
    <w:rsid w:val="00E6317B"/>
    <w:rsid w:val="00E63D55"/>
    <w:rsid w:val="00E650F8"/>
    <w:rsid w:val="00E700A6"/>
    <w:rsid w:val="00E71E4A"/>
    <w:rsid w:val="00E731CE"/>
    <w:rsid w:val="00E738FD"/>
    <w:rsid w:val="00E73C72"/>
    <w:rsid w:val="00E74114"/>
    <w:rsid w:val="00E74868"/>
    <w:rsid w:val="00E74C02"/>
    <w:rsid w:val="00E7618D"/>
    <w:rsid w:val="00E76D73"/>
    <w:rsid w:val="00E77270"/>
    <w:rsid w:val="00E8038E"/>
    <w:rsid w:val="00E80779"/>
    <w:rsid w:val="00E81156"/>
    <w:rsid w:val="00E82A92"/>
    <w:rsid w:val="00E83563"/>
    <w:rsid w:val="00E84297"/>
    <w:rsid w:val="00E850B6"/>
    <w:rsid w:val="00E851BE"/>
    <w:rsid w:val="00E86186"/>
    <w:rsid w:val="00E9012E"/>
    <w:rsid w:val="00E91169"/>
    <w:rsid w:val="00E91A1D"/>
    <w:rsid w:val="00E923F1"/>
    <w:rsid w:val="00E95F47"/>
    <w:rsid w:val="00E97741"/>
    <w:rsid w:val="00EA0EA5"/>
    <w:rsid w:val="00EA0FF1"/>
    <w:rsid w:val="00EA307B"/>
    <w:rsid w:val="00EA3A02"/>
    <w:rsid w:val="00EA3F05"/>
    <w:rsid w:val="00EA74F7"/>
    <w:rsid w:val="00EB049B"/>
    <w:rsid w:val="00EB211A"/>
    <w:rsid w:val="00EB44A3"/>
    <w:rsid w:val="00EB5177"/>
    <w:rsid w:val="00EB5A94"/>
    <w:rsid w:val="00EB5AAE"/>
    <w:rsid w:val="00EB64B0"/>
    <w:rsid w:val="00EB69B0"/>
    <w:rsid w:val="00EB7BCD"/>
    <w:rsid w:val="00EC126E"/>
    <w:rsid w:val="00EC1D16"/>
    <w:rsid w:val="00EC28E7"/>
    <w:rsid w:val="00EC3E29"/>
    <w:rsid w:val="00EC4F87"/>
    <w:rsid w:val="00EC59AE"/>
    <w:rsid w:val="00EC6A8C"/>
    <w:rsid w:val="00ED0952"/>
    <w:rsid w:val="00ED2559"/>
    <w:rsid w:val="00ED29BB"/>
    <w:rsid w:val="00ED2BD2"/>
    <w:rsid w:val="00ED4214"/>
    <w:rsid w:val="00ED565A"/>
    <w:rsid w:val="00ED59C7"/>
    <w:rsid w:val="00ED751C"/>
    <w:rsid w:val="00EE23B3"/>
    <w:rsid w:val="00EE2425"/>
    <w:rsid w:val="00EE2F98"/>
    <w:rsid w:val="00EE3044"/>
    <w:rsid w:val="00EE4944"/>
    <w:rsid w:val="00EE4CDC"/>
    <w:rsid w:val="00EE5EDF"/>
    <w:rsid w:val="00EE778A"/>
    <w:rsid w:val="00EF0512"/>
    <w:rsid w:val="00EF2486"/>
    <w:rsid w:val="00EF2590"/>
    <w:rsid w:val="00EF60C3"/>
    <w:rsid w:val="00EF6611"/>
    <w:rsid w:val="00F016E3"/>
    <w:rsid w:val="00F03478"/>
    <w:rsid w:val="00F04B28"/>
    <w:rsid w:val="00F058C5"/>
    <w:rsid w:val="00F060E2"/>
    <w:rsid w:val="00F06252"/>
    <w:rsid w:val="00F06A4D"/>
    <w:rsid w:val="00F07A2C"/>
    <w:rsid w:val="00F11CF8"/>
    <w:rsid w:val="00F127AA"/>
    <w:rsid w:val="00F13E3C"/>
    <w:rsid w:val="00F13E7C"/>
    <w:rsid w:val="00F13EDB"/>
    <w:rsid w:val="00F14959"/>
    <w:rsid w:val="00F16BAE"/>
    <w:rsid w:val="00F16D47"/>
    <w:rsid w:val="00F17409"/>
    <w:rsid w:val="00F212F7"/>
    <w:rsid w:val="00F21A0D"/>
    <w:rsid w:val="00F21AB5"/>
    <w:rsid w:val="00F23541"/>
    <w:rsid w:val="00F25CD0"/>
    <w:rsid w:val="00F2635B"/>
    <w:rsid w:val="00F27A69"/>
    <w:rsid w:val="00F3007C"/>
    <w:rsid w:val="00F306D4"/>
    <w:rsid w:val="00F30A10"/>
    <w:rsid w:val="00F3213B"/>
    <w:rsid w:val="00F3301A"/>
    <w:rsid w:val="00F33336"/>
    <w:rsid w:val="00F35310"/>
    <w:rsid w:val="00F35518"/>
    <w:rsid w:val="00F356D5"/>
    <w:rsid w:val="00F35B48"/>
    <w:rsid w:val="00F4033A"/>
    <w:rsid w:val="00F4050D"/>
    <w:rsid w:val="00F40898"/>
    <w:rsid w:val="00F41BBC"/>
    <w:rsid w:val="00F4210C"/>
    <w:rsid w:val="00F430D0"/>
    <w:rsid w:val="00F4330D"/>
    <w:rsid w:val="00F448FF"/>
    <w:rsid w:val="00F46155"/>
    <w:rsid w:val="00F46D93"/>
    <w:rsid w:val="00F52526"/>
    <w:rsid w:val="00F52895"/>
    <w:rsid w:val="00F53B4C"/>
    <w:rsid w:val="00F54D98"/>
    <w:rsid w:val="00F54F46"/>
    <w:rsid w:val="00F55354"/>
    <w:rsid w:val="00F554A4"/>
    <w:rsid w:val="00F567B7"/>
    <w:rsid w:val="00F56F29"/>
    <w:rsid w:val="00F57542"/>
    <w:rsid w:val="00F600DB"/>
    <w:rsid w:val="00F6019F"/>
    <w:rsid w:val="00F60BF5"/>
    <w:rsid w:val="00F623A1"/>
    <w:rsid w:val="00F625CE"/>
    <w:rsid w:val="00F62ABB"/>
    <w:rsid w:val="00F6407C"/>
    <w:rsid w:val="00F656B7"/>
    <w:rsid w:val="00F66835"/>
    <w:rsid w:val="00F66DF0"/>
    <w:rsid w:val="00F67223"/>
    <w:rsid w:val="00F672EA"/>
    <w:rsid w:val="00F67AA5"/>
    <w:rsid w:val="00F67C03"/>
    <w:rsid w:val="00F70AB8"/>
    <w:rsid w:val="00F71ECB"/>
    <w:rsid w:val="00F72677"/>
    <w:rsid w:val="00F72EC1"/>
    <w:rsid w:val="00F73E2B"/>
    <w:rsid w:val="00F73E8C"/>
    <w:rsid w:val="00F749F8"/>
    <w:rsid w:val="00F75AA4"/>
    <w:rsid w:val="00F75BD5"/>
    <w:rsid w:val="00F76083"/>
    <w:rsid w:val="00F76DC3"/>
    <w:rsid w:val="00F775C9"/>
    <w:rsid w:val="00F81143"/>
    <w:rsid w:val="00F83233"/>
    <w:rsid w:val="00F83584"/>
    <w:rsid w:val="00F840AF"/>
    <w:rsid w:val="00F84797"/>
    <w:rsid w:val="00F85A35"/>
    <w:rsid w:val="00F85AF2"/>
    <w:rsid w:val="00F85F03"/>
    <w:rsid w:val="00F8629C"/>
    <w:rsid w:val="00F8647D"/>
    <w:rsid w:val="00F9152C"/>
    <w:rsid w:val="00F9157E"/>
    <w:rsid w:val="00F91935"/>
    <w:rsid w:val="00F91C02"/>
    <w:rsid w:val="00F91EC0"/>
    <w:rsid w:val="00F922A4"/>
    <w:rsid w:val="00F94897"/>
    <w:rsid w:val="00F94A3B"/>
    <w:rsid w:val="00F94AB2"/>
    <w:rsid w:val="00F94EF8"/>
    <w:rsid w:val="00F96608"/>
    <w:rsid w:val="00F9750F"/>
    <w:rsid w:val="00F97784"/>
    <w:rsid w:val="00F97C8D"/>
    <w:rsid w:val="00FA17D6"/>
    <w:rsid w:val="00FA3E86"/>
    <w:rsid w:val="00FA49E0"/>
    <w:rsid w:val="00FA539B"/>
    <w:rsid w:val="00FA61CC"/>
    <w:rsid w:val="00FA6ACE"/>
    <w:rsid w:val="00FA7545"/>
    <w:rsid w:val="00FA7663"/>
    <w:rsid w:val="00FB0EE0"/>
    <w:rsid w:val="00FB2271"/>
    <w:rsid w:val="00FB23D0"/>
    <w:rsid w:val="00FB2DCF"/>
    <w:rsid w:val="00FB4D3E"/>
    <w:rsid w:val="00FB560F"/>
    <w:rsid w:val="00FC12E8"/>
    <w:rsid w:val="00FC23A6"/>
    <w:rsid w:val="00FC2836"/>
    <w:rsid w:val="00FC2997"/>
    <w:rsid w:val="00FC42F9"/>
    <w:rsid w:val="00FC5278"/>
    <w:rsid w:val="00FC6770"/>
    <w:rsid w:val="00FC7C92"/>
    <w:rsid w:val="00FC7E5C"/>
    <w:rsid w:val="00FD149B"/>
    <w:rsid w:val="00FD4AC5"/>
    <w:rsid w:val="00FD594B"/>
    <w:rsid w:val="00FD6561"/>
    <w:rsid w:val="00FD7CB8"/>
    <w:rsid w:val="00FE0155"/>
    <w:rsid w:val="00FE1613"/>
    <w:rsid w:val="00FE3A5F"/>
    <w:rsid w:val="00FE49AE"/>
    <w:rsid w:val="00FE5861"/>
    <w:rsid w:val="00FE7A78"/>
    <w:rsid w:val="00FF011E"/>
    <w:rsid w:val="00FF0A31"/>
    <w:rsid w:val="00FF0EBD"/>
    <w:rsid w:val="00FF151F"/>
    <w:rsid w:val="00FF1A38"/>
    <w:rsid w:val="00FF1DEA"/>
    <w:rsid w:val="00FF2656"/>
    <w:rsid w:val="00FF3784"/>
    <w:rsid w:val="00FF411F"/>
    <w:rsid w:val="00FF556D"/>
    <w:rsid w:val="00FF5B74"/>
    <w:rsid w:val="00FF5CBB"/>
    <w:rsid w:val="00FF6606"/>
    <w:rsid w:val="00FF696A"/>
    <w:rsid w:val="00FF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BB5364C-D3B6-42E9-9D38-C427B247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102"/>
    <w:pPr>
      <w:spacing w:before="120"/>
    </w:pPr>
    <w:rPr>
      <w:rFonts w:ascii="Book Antiqua" w:hAnsi="Book Antiqua"/>
      <w:sz w:val="22"/>
      <w:lang w:val="en-GB"/>
    </w:rPr>
  </w:style>
  <w:style w:type="paragraph" w:styleId="Ttulo1">
    <w:name w:val="heading 1"/>
    <w:basedOn w:val="Normal"/>
    <w:next w:val="Normal"/>
    <w:qFormat/>
    <w:rsid w:val="0042211B"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H2"/>
    <w:basedOn w:val="Normal"/>
    <w:next w:val="Normal"/>
    <w:autoRedefine/>
    <w:qFormat/>
    <w:rsid w:val="00C2438D"/>
    <w:pPr>
      <w:keepNext/>
      <w:numPr>
        <w:ilvl w:val="1"/>
        <w:numId w:val="1"/>
      </w:numPr>
      <w:spacing w:after="60"/>
      <w:outlineLvl w:val="1"/>
    </w:pPr>
    <w:rPr>
      <w:rFonts w:ascii="Arial" w:hAnsi="Arial" w:cs="Arial"/>
      <w:b/>
      <w:bCs/>
      <w:iCs/>
      <w:sz w:val="24"/>
      <w:szCs w:val="24"/>
      <w:lang w:val="en-US"/>
    </w:rPr>
  </w:style>
  <w:style w:type="paragraph" w:styleId="Ttulo3">
    <w:name w:val="heading 3"/>
    <w:aliases w:val="H3"/>
    <w:basedOn w:val="Normal"/>
    <w:next w:val="Normal"/>
    <w:autoRedefine/>
    <w:qFormat/>
    <w:rsid w:val="00C2438D"/>
    <w:pPr>
      <w:keepNext/>
      <w:numPr>
        <w:numId w:val="22"/>
      </w:numPr>
      <w:spacing w:before="240"/>
      <w:outlineLvl w:val="2"/>
    </w:pPr>
    <w:rPr>
      <w:rFonts w:ascii="Arial" w:hAnsi="Arial" w:cs="Arial"/>
      <w:b/>
      <w:bCs/>
      <w:spacing w:val="20"/>
      <w:sz w:val="24"/>
      <w:szCs w:val="26"/>
      <w:lang w:val="en-US" w:eastAsia="pt-BR"/>
    </w:rPr>
  </w:style>
  <w:style w:type="paragraph" w:styleId="Ttulo4">
    <w:name w:val="heading 4"/>
    <w:aliases w:val="H4"/>
    <w:basedOn w:val="Normal"/>
    <w:next w:val="Normal"/>
    <w:autoRedefine/>
    <w:qFormat/>
    <w:rsid w:val="00C2438D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42211B"/>
    <w:pPr>
      <w:keepNext/>
      <w:numPr>
        <w:ilvl w:val="4"/>
        <w:numId w:val="1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rsid w:val="0042211B"/>
    <w:pPr>
      <w:keepNext/>
      <w:numPr>
        <w:ilvl w:val="5"/>
        <w:numId w:val="1"/>
      </w:numPr>
      <w:outlineLvl w:val="5"/>
    </w:pPr>
    <w:rPr>
      <w:b/>
      <w:sz w:val="48"/>
    </w:rPr>
  </w:style>
  <w:style w:type="paragraph" w:styleId="Ttulo7">
    <w:name w:val="heading 7"/>
    <w:basedOn w:val="Normal"/>
    <w:next w:val="Normal"/>
    <w:qFormat/>
    <w:rsid w:val="0042211B"/>
    <w:pPr>
      <w:keepNext/>
      <w:numPr>
        <w:ilvl w:val="6"/>
        <w:numId w:val="1"/>
      </w:numPr>
      <w:outlineLvl w:val="6"/>
    </w:pPr>
    <w:rPr>
      <w:b/>
    </w:rPr>
  </w:style>
  <w:style w:type="paragraph" w:styleId="Ttulo8">
    <w:name w:val="heading 8"/>
    <w:basedOn w:val="Normal"/>
    <w:next w:val="Normal"/>
    <w:qFormat/>
    <w:rsid w:val="0042211B"/>
    <w:pPr>
      <w:keepNext/>
      <w:numPr>
        <w:ilvl w:val="7"/>
        <w:numId w:val="1"/>
      </w:numPr>
      <w:outlineLvl w:val="7"/>
    </w:pPr>
    <w:rPr>
      <w:b/>
      <w:i/>
    </w:rPr>
  </w:style>
  <w:style w:type="paragraph" w:styleId="Ttulo9">
    <w:name w:val="heading 9"/>
    <w:basedOn w:val="Normal"/>
    <w:next w:val="Normal"/>
    <w:qFormat/>
    <w:rsid w:val="0042211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4872CA"/>
    <w:pPr>
      <w:tabs>
        <w:tab w:val="right" w:leader="dot" w:pos="10459"/>
      </w:tabs>
      <w:spacing w:after="120"/>
    </w:pPr>
    <w:rPr>
      <w:rFonts w:ascii="Times New Roman" w:hAnsi="Times New Roman"/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42211B"/>
    <w:pPr>
      <w:ind w:left="220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730212"/>
    <w:pPr>
      <w:tabs>
        <w:tab w:val="left" w:pos="1080"/>
        <w:tab w:val="right" w:leader="dot" w:pos="9745"/>
      </w:tabs>
      <w:ind w:left="440"/>
    </w:pPr>
    <w:rPr>
      <w:rFonts w:ascii="Times New Roman" w:hAnsi="Times New Roman"/>
      <w:i/>
      <w:sz w:val="20"/>
    </w:rPr>
  </w:style>
  <w:style w:type="paragraph" w:styleId="Sumrio4">
    <w:name w:val="toc 4"/>
    <w:basedOn w:val="Normal"/>
    <w:next w:val="Normal"/>
    <w:autoRedefine/>
    <w:uiPriority w:val="39"/>
    <w:rsid w:val="0042211B"/>
    <w:pPr>
      <w:ind w:left="660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uiPriority w:val="39"/>
    <w:rsid w:val="0042211B"/>
    <w:pPr>
      <w:ind w:left="880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uiPriority w:val="39"/>
    <w:rsid w:val="0042211B"/>
    <w:pPr>
      <w:ind w:left="1100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uiPriority w:val="39"/>
    <w:rsid w:val="0042211B"/>
    <w:pPr>
      <w:ind w:left="1320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uiPriority w:val="39"/>
    <w:rsid w:val="0042211B"/>
    <w:pPr>
      <w:ind w:left="1540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uiPriority w:val="39"/>
    <w:rsid w:val="0042211B"/>
    <w:pPr>
      <w:ind w:left="1760"/>
    </w:pPr>
    <w:rPr>
      <w:rFonts w:ascii="Times New Roman" w:hAnsi="Times New Roman"/>
      <w:sz w:val="18"/>
    </w:rPr>
  </w:style>
  <w:style w:type="paragraph" w:styleId="MapadoDocumento">
    <w:name w:val="Document Map"/>
    <w:basedOn w:val="Normal"/>
    <w:semiHidden/>
    <w:rsid w:val="0042211B"/>
    <w:pPr>
      <w:shd w:val="clear" w:color="auto" w:fill="000080"/>
    </w:pPr>
    <w:rPr>
      <w:rFonts w:ascii="Tahoma" w:hAnsi="Tahoma"/>
    </w:rPr>
  </w:style>
  <w:style w:type="paragraph" w:styleId="Legenda">
    <w:name w:val="caption"/>
    <w:basedOn w:val="Normal"/>
    <w:next w:val="Normal"/>
    <w:uiPriority w:val="35"/>
    <w:qFormat/>
    <w:rsid w:val="0042211B"/>
    <w:rPr>
      <w:b/>
      <w:bCs/>
    </w:rPr>
  </w:style>
  <w:style w:type="paragraph" w:styleId="Textodebalo">
    <w:name w:val="Balloon Text"/>
    <w:basedOn w:val="Normal"/>
    <w:semiHidden/>
    <w:rsid w:val="0042211B"/>
    <w:rPr>
      <w:rFonts w:ascii="Tahoma" w:hAnsi="Tahoma" w:cs="Tahoma"/>
      <w:sz w:val="16"/>
      <w:szCs w:val="16"/>
    </w:rPr>
  </w:style>
  <w:style w:type="character" w:customStyle="1" w:styleId="maybelledlimpingco">
    <w:name w:val="maybelle.d.limpingco"/>
    <w:semiHidden/>
    <w:rsid w:val="007F3094"/>
    <w:rPr>
      <w:rFonts w:ascii="Arial" w:hAnsi="Arial" w:cs="Arial"/>
      <w:color w:val="000080"/>
      <w:sz w:val="20"/>
      <w:szCs w:val="20"/>
    </w:rPr>
  </w:style>
  <w:style w:type="paragraph" w:customStyle="1" w:styleId="CharChar3CharCharCharCharCharCharCharCharCharCharCharCharCharChar1CharCharCharCharCharChar1CharCharCharCharChar">
    <w:name w:val="Char Char3 Char Char Char Char Char Char Char Char Char Char Char Char Char Char1 Char Char Char Char Char Char1 Char Char Char Char Char"/>
    <w:basedOn w:val="Normal"/>
    <w:semiHidden/>
    <w:rsid w:val="00E12E49"/>
    <w:pPr>
      <w:spacing w:before="200" w:after="160" w:line="240" w:lineRule="exact"/>
    </w:pPr>
    <w:rPr>
      <w:rFonts w:ascii="Verdana" w:hAnsi="Verdana"/>
      <w:sz w:val="20"/>
      <w:lang w:val="en-US"/>
    </w:rPr>
  </w:style>
  <w:style w:type="paragraph" w:customStyle="1" w:styleId="H3body">
    <w:name w:val="H3 body"/>
    <w:basedOn w:val="Normal"/>
    <w:rsid w:val="00B72202"/>
    <w:pPr>
      <w:ind w:left="1440"/>
    </w:pPr>
  </w:style>
  <w:style w:type="paragraph" w:customStyle="1" w:styleId="H1body">
    <w:name w:val="H1 body"/>
    <w:basedOn w:val="Normal"/>
    <w:link w:val="H1bodyChar"/>
    <w:rsid w:val="00B170D8"/>
    <w:pPr>
      <w:ind w:left="432"/>
    </w:pPr>
    <w:rPr>
      <w:rFonts w:cs="Arial"/>
      <w:szCs w:val="22"/>
    </w:rPr>
  </w:style>
  <w:style w:type="character" w:customStyle="1" w:styleId="H1bodyChar">
    <w:name w:val="H1 body Char"/>
    <w:link w:val="H1body"/>
    <w:rsid w:val="00C87F32"/>
    <w:rPr>
      <w:rFonts w:ascii="Book Antiqua" w:hAnsi="Book Antiqua" w:cs="Arial"/>
      <w:sz w:val="22"/>
      <w:szCs w:val="22"/>
      <w:lang w:val="en-GB" w:eastAsia="en-US" w:bidi="ar-SA"/>
    </w:rPr>
  </w:style>
  <w:style w:type="paragraph" w:customStyle="1" w:styleId="H2body">
    <w:name w:val="H2 body"/>
    <w:basedOn w:val="Normal"/>
    <w:link w:val="H2bodyChar"/>
    <w:rsid w:val="00165D34"/>
    <w:pPr>
      <w:ind w:left="1152"/>
    </w:pPr>
    <w:rPr>
      <w:szCs w:val="22"/>
    </w:rPr>
  </w:style>
  <w:style w:type="character" w:customStyle="1" w:styleId="H2bodyChar">
    <w:name w:val="H2 body Char"/>
    <w:link w:val="H2body"/>
    <w:rsid w:val="00C87F32"/>
    <w:rPr>
      <w:rFonts w:ascii="Book Antiqua" w:hAnsi="Book Antiqua"/>
      <w:sz w:val="22"/>
      <w:szCs w:val="22"/>
      <w:lang w:val="en-GB" w:eastAsia="en-US" w:bidi="ar-SA"/>
    </w:rPr>
  </w:style>
  <w:style w:type="paragraph" w:customStyle="1" w:styleId="H4body">
    <w:name w:val="H4 body"/>
    <w:basedOn w:val="Normal"/>
    <w:rsid w:val="00BB5848"/>
    <w:pPr>
      <w:ind w:left="2160"/>
    </w:pPr>
  </w:style>
  <w:style w:type="character" w:styleId="Hyperlink">
    <w:name w:val="Hyperlink"/>
    <w:uiPriority w:val="99"/>
    <w:rsid w:val="00C31877"/>
    <w:rPr>
      <w:color w:val="0000FF"/>
      <w:u w:val="single"/>
    </w:rPr>
  </w:style>
  <w:style w:type="character" w:styleId="Refdecomentrio">
    <w:name w:val="annotation reference"/>
    <w:semiHidden/>
    <w:rsid w:val="006607B6"/>
    <w:rPr>
      <w:sz w:val="16"/>
      <w:szCs w:val="16"/>
    </w:rPr>
  </w:style>
  <w:style w:type="paragraph" w:styleId="Textodecomentrio">
    <w:name w:val="annotation text"/>
    <w:basedOn w:val="Normal"/>
    <w:semiHidden/>
    <w:rsid w:val="006607B6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6607B6"/>
    <w:rPr>
      <w:b/>
      <w:bCs/>
    </w:rPr>
  </w:style>
  <w:style w:type="character" w:styleId="HiperlinkVisitado">
    <w:name w:val="FollowedHyperlink"/>
    <w:rsid w:val="0092135A"/>
    <w:rPr>
      <w:color w:val="800080"/>
      <w:u w:val="single"/>
    </w:rPr>
  </w:style>
  <w:style w:type="paragraph" w:styleId="NormalWeb">
    <w:name w:val="Normal (Web)"/>
    <w:basedOn w:val="Normal"/>
    <w:rsid w:val="00EE494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Cabealho">
    <w:name w:val="header"/>
    <w:basedOn w:val="Normal"/>
    <w:rsid w:val="0032520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32520E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2C534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1">
    <w:name w:val="long_text1"/>
    <w:rsid w:val="00C66F5A"/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rsid w:val="00BF7678"/>
  </w:style>
  <w:style w:type="paragraph" w:styleId="Reviso">
    <w:name w:val="Revision"/>
    <w:hidden/>
    <w:uiPriority w:val="99"/>
    <w:semiHidden/>
    <w:rsid w:val="001F1EC1"/>
    <w:rPr>
      <w:rFonts w:ascii="Book Antiqua" w:hAnsi="Book Antiqua"/>
      <w:sz w:val="22"/>
      <w:lang w:val="en-GB"/>
    </w:rPr>
  </w:style>
  <w:style w:type="character" w:customStyle="1" w:styleId="hps">
    <w:name w:val="hps"/>
    <w:rsid w:val="00CF3FD3"/>
  </w:style>
  <w:style w:type="paragraph" w:styleId="PargrafodaLista">
    <w:name w:val="List Paragraph"/>
    <w:basedOn w:val="Normal"/>
    <w:uiPriority w:val="34"/>
    <w:qFormat/>
    <w:rsid w:val="00C3644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3644B"/>
    <w:rPr>
      <w:b/>
      <w:bCs/>
    </w:rPr>
  </w:style>
  <w:style w:type="character" w:customStyle="1" w:styleId="apple-style-span">
    <w:name w:val="apple-style-span"/>
    <w:basedOn w:val="Fontepargpadro"/>
    <w:rsid w:val="000A61FD"/>
  </w:style>
  <w:style w:type="paragraph" w:styleId="Textodenotaderodap">
    <w:name w:val="footnote text"/>
    <w:basedOn w:val="Normal"/>
    <w:link w:val="TextodenotaderodapChar"/>
    <w:rsid w:val="00FF5B74"/>
    <w:pPr>
      <w:spacing w:before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rsid w:val="00FF5B74"/>
    <w:rPr>
      <w:rFonts w:ascii="Book Antiqua" w:hAnsi="Book Antiqua"/>
      <w:lang w:val="en-GB"/>
    </w:rPr>
  </w:style>
  <w:style w:type="character" w:styleId="Refdenotaderodap">
    <w:name w:val="footnote reference"/>
    <w:basedOn w:val="Fontepargpadro"/>
    <w:rsid w:val="00FF5B74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FF5B7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F67AA5"/>
    <w:pPr>
      <w:spacing w:before="0"/>
    </w:pPr>
    <w:rPr>
      <w:rFonts w:ascii="Consolas" w:eastAsiaTheme="minorHAnsi" w:hAnsi="Consolas" w:cstheme="minorBidi"/>
      <w:sz w:val="21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67AA5"/>
    <w:rPr>
      <w:rFonts w:ascii="Consolas" w:eastAsiaTheme="minorHAnsi" w:hAnsi="Consolas" w:cstheme="minorBidi"/>
      <w:sz w:val="21"/>
      <w:szCs w:val="21"/>
      <w:lang w:val="pt-BR"/>
    </w:rPr>
  </w:style>
  <w:style w:type="paragraph" w:styleId="Subttulo">
    <w:name w:val="Subtitle"/>
    <w:basedOn w:val="Normal"/>
    <w:next w:val="Normal"/>
    <w:link w:val="SubttuloChar"/>
    <w:qFormat/>
    <w:rsid w:val="001420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1420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SemEspaamento">
    <w:name w:val="No Spacing"/>
    <w:basedOn w:val="Normal"/>
    <w:uiPriority w:val="1"/>
    <w:qFormat/>
    <w:rsid w:val="00E97741"/>
    <w:pPr>
      <w:spacing w:before="0"/>
    </w:pPr>
    <w:rPr>
      <w:rFonts w:ascii="Calibri" w:eastAsiaTheme="minorHAnsi" w:hAnsi="Calibri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1059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3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2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330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96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8643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247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9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3302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4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5052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0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233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4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4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1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5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5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374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2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4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9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74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2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84365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52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3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47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77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0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ALE\VALE%202012\Metodologia\Plano%20de%20KT\Template_Sistema_Welcome_K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713F9DD42CE4CA33C278A70E23485" ma:contentTypeVersion="5" ma:contentTypeDescription="Create a new document." ma:contentTypeScope="" ma:versionID="a68416e6fda10d7d6b6a47d9b650ced9">
  <xsd:schema xmlns:xsd="http://www.w3.org/2001/XMLSchema" xmlns:xs="http://www.w3.org/2001/XMLSchema" xmlns:p="http://schemas.microsoft.com/office/2006/metadata/properties" xmlns:ns1="http://schemas.microsoft.com/sharepoint/v3" xmlns:ns2="e41698c4-c6d5-4e09-b3ee-31e41856b780" targetNamespace="http://schemas.microsoft.com/office/2006/metadata/properties" ma:root="true" ma:fieldsID="528f1af2214e0793bf981ba4a34dc031" ns1:_="" ns2:_="">
    <xsd:import namespace="http://schemas.microsoft.com/sharepoint/v3"/>
    <xsd:import namespace="e41698c4-c6d5-4e09-b3ee-31e41856b78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698c4-c6d5-4e09-b3ee-31e41856b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1188D1A233864EBA6D0E8367BABF8A" ma:contentTypeVersion="3" ma:contentTypeDescription="Create a new document." ma:contentTypeScope="" ma:versionID="425bfd01b1be633685d46be6fe43214d">
  <xsd:schema xmlns:xsd="http://www.w3.org/2001/XMLSchema" xmlns:xs="http://www.w3.org/2001/XMLSchema" xmlns:p="http://schemas.microsoft.com/office/2006/metadata/properties" xmlns:ns2="a3c75ba6-7bb9-4803-879e-affcc72776dd" targetNamespace="http://schemas.microsoft.com/office/2006/metadata/properties" ma:root="true" ma:fieldsID="95ce8c7c9e68dea4024510c64efdec98" ns2:_="">
    <xsd:import namespace="a3c75ba6-7bb9-4803-879e-affcc72776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5ba6-7bb9-4803-879e-affcc72776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6BD86-7561-4393-8778-44006F5028B9}">
  <ds:schemaRefs>
    <ds:schemaRef ds:uri="http://schemas.microsoft.com/office/2006/metadata/properties"/>
    <ds:schemaRef ds:uri="a3c75ba6-7bb9-4803-879e-affcc72776dd"/>
  </ds:schemaRefs>
</ds:datastoreItem>
</file>

<file path=customXml/itemProps2.xml><?xml version="1.0" encoding="utf-8"?>
<ds:datastoreItem xmlns:ds="http://schemas.openxmlformats.org/officeDocument/2006/customXml" ds:itemID="{CA7EBD73-D243-4D3C-AE2C-4CFF6B6C9048}"/>
</file>

<file path=customXml/itemProps3.xml><?xml version="1.0" encoding="utf-8"?>
<ds:datastoreItem xmlns:ds="http://schemas.openxmlformats.org/officeDocument/2006/customXml" ds:itemID="{77BA6397-873B-4182-ABAD-F451678AE2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3C78D4-BA71-4706-BB3E-711A62A4A759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04286A7-45C6-43D3-A273-5DA57CB8F8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5ba6-7bb9-4803-879e-affcc7277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C5F772E-1970-412A-914D-8DE42B444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Template_Sistema_Welcome_Kit.dotx</Template>
  <TotalTime>0</TotalTime>
  <Pages>10</Pages>
  <Words>1085</Words>
  <Characters>5859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Accenture</Company>
  <LinksUpToDate>false</LinksUpToDate>
  <CharactersWithSpaces>6931</CharactersWithSpaces>
  <SharedDoc>false</SharedDoc>
  <HLinks>
    <vt:vector size="288" baseType="variant">
      <vt:variant>
        <vt:i4>3735619</vt:i4>
      </vt:variant>
      <vt:variant>
        <vt:i4>267</vt:i4>
      </vt:variant>
      <vt:variant>
        <vt:i4>0</vt:i4>
      </vt:variant>
      <vt:variant>
        <vt:i4>5</vt:i4>
      </vt:variant>
      <vt:variant>
        <vt:lpwstr>mailto:vale.ansxp@accenture.com);solicitante(fornecedor)</vt:lpwstr>
      </vt:variant>
      <vt:variant>
        <vt:lpwstr/>
      </vt:variant>
      <vt:variant>
        <vt:i4>6094909</vt:i4>
      </vt:variant>
      <vt:variant>
        <vt:i4>264</vt:i4>
      </vt:variant>
      <vt:variant>
        <vt:i4>0</vt:i4>
      </vt:variant>
      <vt:variant>
        <vt:i4>5</vt:i4>
      </vt:variant>
      <vt:variant>
        <vt:lpwstr>mailto:roger.dadalto@vale.com</vt:lpwstr>
      </vt:variant>
      <vt:variant>
        <vt:lpwstr/>
      </vt:variant>
      <vt:variant>
        <vt:i4>2621513</vt:i4>
      </vt:variant>
      <vt:variant>
        <vt:i4>261</vt:i4>
      </vt:variant>
      <vt:variant>
        <vt:i4>0</vt:i4>
      </vt:variant>
      <vt:variant>
        <vt:i4>5</vt:i4>
      </vt:variant>
      <vt:variant>
        <vt:lpwstr>mailto:gilda.kosminsky@vale.com</vt:lpwstr>
      </vt:variant>
      <vt:variant>
        <vt:lpwstr/>
      </vt:variant>
      <vt:variant>
        <vt:i4>1572987</vt:i4>
      </vt:variant>
      <vt:variant>
        <vt:i4>258</vt:i4>
      </vt:variant>
      <vt:variant>
        <vt:i4>0</vt:i4>
      </vt:variant>
      <vt:variant>
        <vt:i4>5</vt:i4>
      </vt:variant>
      <vt:variant>
        <vt:lpwstr>mailto:ANGELA.TOLEDO@VALE.COM</vt:lpwstr>
      </vt:variant>
      <vt:variant>
        <vt:lpwstr/>
      </vt:variant>
      <vt:variant>
        <vt:i4>6029381</vt:i4>
      </vt:variant>
      <vt:variant>
        <vt:i4>252</vt:i4>
      </vt:variant>
      <vt:variant>
        <vt:i4>0</vt:i4>
      </vt:variant>
      <vt:variant>
        <vt:i4>5</vt:i4>
      </vt:variant>
      <vt:variant>
        <vt:lpwstr>\\cvrdvitsa02\dados\AREA\Informatica_Outsourcing_Sistemas\TAB</vt:lpwstr>
      </vt:variant>
      <vt:variant>
        <vt:lpwstr/>
      </vt:variant>
      <vt:variant>
        <vt:i4>5177440</vt:i4>
      </vt:variant>
      <vt:variant>
        <vt:i4>240</vt:i4>
      </vt:variant>
      <vt:variant>
        <vt:i4>0</vt:i4>
      </vt:variant>
      <vt:variant>
        <vt:i4>5</vt:i4>
      </vt:variant>
      <vt:variant>
        <vt:lpwstr>mailto:fernandof@cybertecnica.com</vt:lpwstr>
      </vt:variant>
      <vt:variant>
        <vt:lpwstr/>
      </vt:variant>
      <vt:variant>
        <vt:i4>7208964</vt:i4>
      </vt:variant>
      <vt:variant>
        <vt:i4>237</vt:i4>
      </vt:variant>
      <vt:variant>
        <vt:i4>0</vt:i4>
      </vt:variant>
      <vt:variant>
        <vt:i4>5</vt:i4>
      </vt:variant>
      <vt:variant>
        <vt:lpwstr>mailto:sandra.dutra@vale.com</vt:lpwstr>
      </vt:variant>
      <vt:variant>
        <vt:lpwstr/>
      </vt:variant>
      <vt:variant>
        <vt:i4>2883702</vt:i4>
      </vt:variant>
      <vt:variant>
        <vt:i4>234</vt:i4>
      </vt:variant>
      <vt:variant>
        <vt:i4>0</vt:i4>
      </vt:variant>
      <vt:variant>
        <vt:i4>5</vt:i4>
      </vt:variant>
      <vt:variant>
        <vt:lpwstr>http://prd029/sisdeman/</vt:lpwstr>
      </vt:variant>
      <vt:variant>
        <vt:lpwstr/>
      </vt:variant>
      <vt:variant>
        <vt:i4>1048628</vt:i4>
      </vt:variant>
      <vt:variant>
        <vt:i4>231</vt:i4>
      </vt:variant>
      <vt:variant>
        <vt:i4>0</vt:i4>
      </vt:variant>
      <vt:variant>
        <vt:i4>5</vt:i4>
      </vt:variant>
      <vt:variant>
        <vt:lpwstr>\\cvrdvitsa02\dados\AREA\Informatica_Outsourcing_Sistemas_Mineracao_Manutencao</vt:lpwstr>
      </vt:variant>
      <vt:variant>
        <vt:lpwstr/>
      </vt:variant>
      <vt:variant>
        <vt:i4>2883711</vt:i4>
      </vt:variant>
      <vt:variant>
        <vt:i4>228</vt:i4>
      </vt:variant>
      <vt:variant>
        <vt:i4>0</vt:i4>
      </vt:variant>
      <vt:variant>
        <vt:i4>5</vt:i4>
      </vt:variant>
      <vt:variant>
        <vt:lpwstr>http://gds/cqweb/login</vt:lpwstr>
      </vt:variant>
      <vt:variant>
        <vt:lpwstr/>
      </vt:variant>
      <vt:variant>
        <vt:i4>1048598</vt:i4>
      </vt:variant>
      <vt:variant>
        <vt:i4>225</vt:i4>
      </vt:variant>
      <vt:variant>
        <vt:i4>0</vt:i4>
      </vt:variant>
      <vt:variant>
        <vt:i4>5</vt:i4>
      </vt:variant>
      <vt:variant>
        <vt:lpwstr>http://servicemanager/sm/index.do</vt:lpwstr>
      </vt:variant>
      <vt:variant>
        <vt:lpwstr/>
      </vt:variant>
      <vt:variant>
        <vt:i4>1507381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_Toc284419255</vt:lpwstr>
      </vt:variant>
      <vt:variant>
        <vt:i4>1507381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_Toc284419254</vt:lpwstr>
      </vt:variant>
      <vt:variant>
        <vt:i4>1507381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_Toc284419253</vt:lpwstr>
      </vt:variant>
      <vt:variant>
        <vt:i4>1507381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_Toc284419252</vt:lpwstr>
      </vt:variant>
      <vt:variant>
        <vt:i4>1507381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_Toc284419251</vt:lpwstr>
      </vt:variant>
      <vt:variant>
        <vt:i4>1507381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_Toc284419250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_Toc284419249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_Toc284419248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_Toc284419247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_Toc284419246</vt:lpwstr>
      </vt:variant>
      <vt:variant>
        <vt:i4>1441845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_Toc284419245</vt:lpwstr>
      </vt:variant>
      <vt:variant>
        <vt:i4>1441845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_Toc284419244</vt:lpwstr>
      </vt:variant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_Toc284419243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_Toc284419242</vt:lpwstr>
      </vt:variant>
      <vt:variant>
        <vt:i4>1441845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_Toc284419241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_Toc284419240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_Toc284419239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_Toc284419238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_Toc284419237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_Toc284419236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_Toc284419235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_Toc284419234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_Toc284419233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_Toc284419232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_Toc284419231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_Toc284419230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_Toc284419229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_Toc284419228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_Toc284419227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_Toc284419226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_Toc284419225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_Toc284419224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_Toc284419223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_Toc284419222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_Toc284419221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_Toc284419220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_Toc284419219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Polito, Elaine</dc:creator>
  <cp:lastModifiedBy>spg-vta</cp:lastModifiedBy>
  <cp:revision>2</cp:revision>
  <cp:lastPrinted>2006-02-09T19:47:00Z</cp:lastPrinted>
  <dcterms:created xsi:type="dcterms:W3CDTF">2013-12-05T16:08:00Z</dcterms:created>
  <dcterms:modified xsi:type="dcterms:W3CDTF">2013-12-05T16:08:00Z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">
    <vt:lpwstr>Document</vt:lpwstr>
  </property>
  <property fmtid="{D5CDD505-2E9C-101B-9397-08002B2CF9AE}" pid="4" name="ContentTypeId">
    <vt:lpwstr>0x010100BE5713F9DD42CE4CA33C278A70E23485</vt:lpwstr>
  </property>
  <property fmtid="{D5CDD505-2E9C-101B-9397-08002B2CF9AE}" pid="5" name="_dlc_DocIdItemGuid">
    <vt:lpwstr>705a471c-c30b-4175-9010-48e1adaf8d66</vt:lpwstr>
  </property>
</Properties>
</file>